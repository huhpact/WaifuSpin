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238D" w14:textId="64393952" w:rsidR="006D32EB" w:rsidRDefault="00C26A91">
      <w:r>
        <w:rPr>
          <w:noProof/>
        </w:rPr>
        <w:drawing>
          <wp:anchor distT="0" distB="0" distL="114300" distR="114300" simplePos="0" relativeHeight="251657728" behindDoc="0" locked="0" layoutInCell="1" allowOverlap="1" wp14:anchorId="258B8A30" wp14:editId="7E87F553">
            <wp:simplePos x="0" y="0"/>
            <wp:positionH relativeFrom="column">
              <wp:posOffset>-685165</wp:posOffset>
            </wp:positionH>
            <wp:positionV relativeFrom="paragraph">
              <wp:posOffset>-247650</wp:posOffset>
            </wp:positionV>
            <wp:extent cx="3028950" cy="1040765"/>
            <wp:effectExtent l="0" t="0" r="0" b="0"/>
            <wp:wrapSquare wrapText="bothSides"/>
            <wp:docPr id="2" name="Bild 2" descr="Einstein-Gymnasium Pots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stein-Gymnasium Potsdam"/>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02895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CBAFA" w14:textId="77777777" w:rsidR="006D32EB" w:rsidRDefault="006D32EB"/>
    <w:p w14:paraId="086DF219" w14:textId="77777777" w:rsidR="006D32EB" w:rsidRDefault="006D32EB"/>
    <w:p w14:paraId="7CED646C" w14:textId="77777777" w:rsidR="006D32EB" w:rsidRDefault="006D32EB"/>
    <w:p w14:paraId="3A327E0B" w14:textId="77777777" w:rsidR="006D32EB" w:rsidRDefault="006D32EB"/>
    <w:p w14:paraId="3E1A3ABF" w14:textId="77777777" w:rsidR="006D32EB" w:rsidRDefault="006D32EB"/>
    <w:p w14:paraId="0F4C878F" w14:textId="77777777" w:rsidR="006D32EB" w:rsidRDefault="006D32EB"/>
    <w:p w14:paraId="05F92815" w14:textId="77777777" w:rsidR="006D32EB" w:rsidRDefault="006D32EB"/>
    <w:p w14:paraId="42836AC5" w14:textId="77777777" w:rsidR="006D32EB" w:rsidRDefault="006D32EB"/>
    <w:p w14:paraId="46A3E9CC" w14:textId="77777777" w:rsidR="007C2E0C" w:rsidRDefault="007C2E0C"/>
    <w:p w14:paraId="194D15F9" w14:textId="77777777" w:rsidR="006D32EB" w:rsidRDefault="006D32EB"/>
    <w:p w14:paraId="3D50A349" w14:textId="6C2CCC8F" w:rsidR="0065200E" w:rsidRPr="00007DC0" w:rsidRDefault="0065200E" w:rsidP="00C82183">
      <w:pPr>
        <w:pStyle w:val="Titre2"/>
        <w:rPr>
          <w:b w:val="0"/>
          <w:sz w:val="80"/>
          <w:szCs w:val="80"/>
        </w:rPr>
      </w:pPr>
      <w:r w:rsidRPr="00007DC0">
        <w:rPr>
          <w:b w:val="0"/>
          <w:sz w:val="80"/>
          <w:szCs w:val="80"/>
        </w:rPr>
        <w:t>Software</w:t>
      </w:r>
      <w:r w:rsidR="00B025C0">
        <w:rPr>
          <w:b w:val="0"/>
          <w:sz w:val="80"/>
          <w:szCs w:val="80"/>
        </w:rPr>
        <w:t xml:space="preserve"> Projekt 20</w:t>
      </w:r>
      <w:r w:rsidR="00A46A51">
        <w:rPr>
          <w:b w:val="0"/>
          <w:sz w:val="80"/>
          <w:szCs w:val="80"/>
        </w:rPr>
        <w:t>2</w:t>
      </w:r>
      <w:r w:rsidR="00C57111">
        <w:rPr>
          <w:b w:val="0"/>
          <w:sz w:val="80"/>
          <w:szCs w:val="80"/>
        </w:rPr>
        <w:t>5</w:t>
      </w:r>
      <w:r w:rsidR="00C82183">
        <w:rPr>
          <w:b w:val="0"/>
          <w:sz w:val="80"/>
          <w:szCs w:val="80"/>
        </w:rPr>
        <w:t xml:space="preserve"> - Erstellungsvertrag</w:t>
      </w:r>
    </w:p>
    <w:p w14:paraId="5994F957" w14:textId="77777777" w:rsidR="006D32EB" w:rsidRDefault="006D32EB" w:rsidP="00782FB8"/>
    <w:p w14:paraId="432E65EF" w14:textId="77777777" w:rsidR="006D32EB" w:rsidRDefault="006D32EB" w:rsidP="00782FB8"/>
    <w:p w14:paraId="660947CE" w14:textId="77777777" w:rsidR="006D32EB" w:rsidRDefault="006D32EB" w:rsidP="00782FB8"/>
    <w:p w14:paraId="0D149CB4" w14:textId="77777777" w:rsidR="007C2E0C" w:rsidRDefault="007C2E0C" w:rsidP="00782FB8"/>
    <w:p w14:paraId="6ACC6A53" w14:textId="77777777" w:rsidR="007C2E0C" w:rsidRDefault="007C2E0C" w:rsidP="00782FB8"/>
    <w:p w14:paraId="3F17D030" w14:textId="77777777" w:rsidR="007C2E0C" w:rsidRDefault="007C2E0C" w:rsidP="00782FB8"/>
    <w:p w14:paraId="0F9A99C8" w14:textId="77777777" w:rsidR="00DA05A2" w:rsidRDefault="00DA05A2" w:rsidP="00DA05A2"/>
    <w:p w14:paraId="390A470D" w14:textId="77777777" w:rsidR="00DA05A2" w:rsidRDefault="00DA05A2" w:rsidP="00DA05A2">
      <w:pPr>
        <w:pStyle w:val="En-tte"/>
        <w:tabs>
          <w:tab w:val="clear" w:pos="4536"/>
          <w:tab w:val="clear" w:pos="9072"/>
        </w:tabs>
      </w:pPr>
      <w:r>
        <w:t>Zwischen</w:t>
      </w:r>
    </w:p>
    <w:p w14:paraId="5A549CCE" w14:textId="77777777" w:rsidR="007C2E0C" w:rsidRDefault="007C2E0C" w:rsidP="00DA05A2">
      <w:pPr>
        <w:pStyle w:val="En-tte"/>
        <w:tabs>
          <w:tab w:val="clear" w:pos="4536"/>
          <w:tab w:val="clear" w:pos="9072"/>
        </w:tabs>
      </w:pPr>
    </w:p>
    <w:p w14:paraId="7B1077EE" w14:textId="77777777" w:rsidR="00DA05A2" w:rsidRDefault="00DA05A2" w:rsidP="00DA05A2"/>
    <w:p w14:paraId="41D5D148" w14:textId="77777777" w:rsidR="00DA05A2" w:rsidRPr="00144D89" w:rsidRDefault="007C2E0C" w:rsidP="00DA05A2">
      <w:pPr>
        <w:ind w:left="708"/>
      </w:pPr>
      <w:r w:rsidRPr="00144D89">
        <w:t>Einstein-Gymnasium Potsdam, vertreten durch Herrn Christopher Schütze</w:t>
      </w:r>
    </w:p>
    <w:p w14:paraId="42CA9FAE" w14:textId="77777777" w:rsidR="007C2E0C" w:rsidRDefault="007C2E0C" w:rsidP="00DA05A2">
      <w:pPr>
        <w:ind w:left="708"/>
      </w:pPr>
    </w:p>
    <w:p w14:paraId="725CBEF5" w14:textId="77777777" w:rsidR="007C2E0C" w:rsidRDefault="007C2E0C" w:rsidP="00DA05A2">
      <w:pPr>
        <w:ind w:left="708"/>
      </w:pPr>
    </w:p>
    <w:p w14:paraId="6B16BAA8" w14:textId="77777777" w:rsidR="00DA05A2" w:rsidRPr="00553D7E" w:rsidRDefault="00DA05A2" w:rsidP="00DA05A2"/>
    <w:p w14:paraId="6203B065" w14:textId="77777777" w:rsidR="00DA05A2" w:rsidRDefault="007C2E0C" w:rsidP="007C2E0C">
      <w:pPr>
        <w:pStyle w:val="En-tte"/>
        <w:tabs>
          <w:tab w:val="clear" w:pos="4536"/>
          <w:tab w:val="clear" w:pos="9072"/>
        </w:tabs>
      </w:pPr>
      <w:r>
        <w:t>U</w:t>
      </w:r>
      <w:r w:rsidR="00DA05A2">
        <w:t>nd</w:t>
      </w:r>
    </w:p>
    <w:p w14:paraId="42930C26" w14:textId="77777777" w:rsidR="007C2E0C" w:rsidRDefault="007C2E0C" w:rsidP="007C2E0C">
      <w:pPr>
        <w:pStyle w:val="En-tte"/>
        <w:tabs>
          <w:tab w:val="clear" w:pos="4536"/>
          <w:tab w:val="clear" w:pos="9072"/>
        </w:tabs>
      </w:pPr>
    </w:p>
    <w:p w14:paraId="2DB0C361" w14:textId="2B9C0798" w:rsidR="007C2E0C" w:rsidRPr="00144D89" w:rsidRDefault="00C57111" w:rsidP="00DA05A2">
      <w:pPr>
        <w:pStyle w:val="En-tte"/>
        <w:tabs>
          <w:tab w:val="clear" w:pos="4536"/>
          <w:tab w:val="clear" w:pos="9072"/>
        </w:tabs>
      </w:pPr>
      <w:r>
        <w:tab/>
      </w:r>
      <w:r w:rsidRPr="00144D89">
        <w:t xml:space="preserve">Paul </w:t>
      </w:r>
      <w:proofErr w:type="spellStart"/>
      <w:r w:rsidRPr="00144D89">
        <w:t>Chappuzeau</w:t>
      </w:r>
      <w:proofErr w:type="spellEnd"/>
      <w:r w:rsidRPr="00144D89">
        <w:t xml:space="preserve"> </w:t>
      </w:r>
    </w:p>
    <w:p w14:paraId="7578185A" w14:textId="77777777" w:rsidR="00C57111" w:rsidRPr="00144D89" w:rsidRDefault="00C57111" w:rsidP="00DA05A2">
      <w:pPr>
        <w:pStyle w:val="En-tte"/>
        <w:tabs>
          <w:tab w:val="clear" w:pos="4536"/>
          <w:tab w:val="clear" w:pos="9072"/>
        </w:tabs>
      </w:pPr>
    </w:p>
    <w:p w14:paraId="1716D3CF" w14:textId="4B78A133" w:rsidR="00C57111" w:rsidRPr="00144D89" w:rsidRDefault="00C57111" w:rsidP="00DA05A2">
      <w:pPr>
        <w:pStyle w:val="En-tte"/>
        <w:tabs>
          <w:tab w:val="clear" w:pos="4536"/>
          <w:tab w:val="clear" w:pos="9072"/>
        </w:tabs>
      </w:pPr>
      <w:r w:rsidRPr="00144D89">
        <w:tab/>
        <w:t>Salami</w:t>
      </w:r>
      <w:r w:rsidR="00144D89">
        <w:t xml:space="preserve"> </w:t>
      </w:r>
      <w:r w:rsidRPr="00144D89">
        <w:t xml:space="preserve">von Bülow </w:t>
      </w:r>
    </w:p>
    <w:p w14:paraId="2FFD312B" w14:textId="77777777" w:rsidR="00C57111" w:rsidRPr="00144D89" w:rsidRDefault="00C57111" w:rsidP="00DA05A2">
      <w:pPr>
        <w:pStyle w:val="En-tte"/>
        <w:tabs>
          <w:tab w:val="clear" w:pos="4536"/>
          <w:tab w:val="clear" w:pos="9072"/>
        </w:tabs>
      </w:pPr>
    </w:p>
    <w:p w14:paraId="2A39CCE9" w14:textId="47A01830" w:rsidR="00C57111" w:rsidRPr="00144D89" w:rsidRDefault="00C57111" w:rsidP="00DA05A2">
      <w:pPr>
        <w:pStyle w:val="En-tte"/>
        <w:tabs>
          <w:tab w:val="clear" w:pos="4536"/>
          <w:tab w:val="clear" w:pos="9072"/>
        </w:tabs>
      </w:pPr>
      <w:r w:rsidRPr="00144D89">
        <w:tab/>
        <w:t xml:space="preserve">Jan </w:t>
      </w:r>
      <w:r w:rsidR="00144D89">
        <w:t xml:space="preserve">Torge </w:t>
      </w:r>
      <w:proofErr w:type="spellStart"/>
      <w:r w:rsidR="00144D89">
        <w:t>Doerschel</w:t>
      </w:r>
      <w:proofErr w:type="spellEnd"/>
    </w:p>
    <w:p w14:paraId="71442997" w14:textId="77777777" w:rsidR="007C2E0C" w:rsidRDefault="007C2E0C" w:rsidP="00DA05A2">
      <w:pPr>
        <w:pStyle w:val="En-tte"/>
        <w:tabs>
          <w:tab w:val="clear" w:pos="4536"/>
          <w:tab w:val="clear" w:pos="9072"/>
        </w:tabs>
      </w:pPr>
    </w:p>
    <w:p w14:paraId="5EFC7F63" w14:textId="77777777" w:rsidR="007C2E0C" w:rsidRDefault="007C2E0C" w:rsidP="00DA05A2">
      <w:pPr>
        <w:pStyle w:val="En-tte"/>
        <w:tabs>
          <w:tab w:val="clear" w:pos="4536"/>
          <w:tab w:val="clear" w:pos="9072"/>
        </w:tabs>
      </w:pPr>
    </w:p>
    <w:p w14:paraId="17AFEAC9" w14:textId="77777777" w:rsidR="007C2E0C" w:rsidRDefault="007C2E0C" w:rsidP="00DA05A2">
      <w:pPr>
        <w:pStyle w:val="En-tte"/>
        <w:tabs>
          <w:tab w:val="clear" w:pos="4536"/>
          <w:tab w:val="clear" w:pos="9072"/>
        </w:tabs>
      </w:pPr>
    </w:p>
    <w:p w14:paraId="52CED11F" w14:textId="77777777" w:rsidR="00DA05A2" w:rsidRDefault="00DA05A2" w:rsidP="00DA05A2">
      <w:pPr>
        <w:jc w:val="both"/>
      </w:pPr>
      <w:r>
        <w:t xml:space="preserve">wird der nachfolgende Vertrag zur Planung, Erstellung, Lieferung und </w:t>
      </w:r>
      <w:r w:rsidR="007C2E0C">
        <w:t xml:space="preserve">Vorstellung einer Software </w:t>
      </w:r>
      <w:r>
        <w:t>(nachstehend ”Vertragsgegenstand”, abgekürzt ”</w:t>
      </w:r>
      <w:r>
        <w:rPr>
          <w:b/>
        </w:rPr>
        <w:t>VG</w:t>
      </w:r>
      <w:r>
        <w:t>” genannt) abgeschlossen.</w:t>
      </w:r>
    </w:p>
    <w:p w14:paraId="633983A0" w14:textId="77777777" w:rsidR="00DA05A2" w:rsidRDefault="00DA05A2" w:rsidP="00DA05A2"/>
    <w:p w14:paraId="307B8A83" w14:textId="77777777" w:rsidR="00DA05A2" w:rsidRDefault="00DA05A2" w:rsidP="00DA05A2"/>
    <w:p w14:paraId="0E7D80F6" w14:textId="77777777" w:rsidR="007C2E0C" w:rsidRDefault="007C2E0C" w:rsidP="00DA05A2"/>
    <w:p w14:paraId="7FC907C6" w14:textId="77777777" w:rsidR="007C2E0C" w:rsidRDefault="007C2E0C" w:rsidP="00DA05A2"/>
    <w:p w14:paraId="5E3C2FCA" w14:textId="77777777" w:rsidR="007C2E0C" w:rsidRDefault="007C2E0C" w:rsidP="00DA05A2"/>
    <w:p w14:paraId="460231C6" w14:textId="55B27F59" w:rsidR="007C2E0C" w:rsidRDefault="007C2E0C" w:rsidP="00DA05A2"/>
    <w:p w14:paraId="3BCC5B1D" w14:textId="29D042F3" w:rsidR="00C57111" w:rsidRDefault="00C57111" w:rsidP="00DA05A2"/>
    <w:p w14:paraId="35A52ED5" w14:textId="1D0270F5" w:rsidR="00C57111" w:rsidRDefault="00C57111" w:rsidP="00DA05A2"/>
    <w:p w14:paraId="45E3F81E" w14:textId="77777777" w:rsidR="00C57111" w:rsidRDefault="00C57111" w:rsidP="00DA05A2"/>
    <w:p w14:paraId="111A9436" w14:textId="77777777" w:rsidR="00144D89" w:rsidRDefault="00144D89" w:rsidP="00DA05A2"/>
    <w:p w14:paraId="028BCA41" w14:textId="77777777" w:rsidR="00144D89" w:rsidRDefault="00144D89" w:rsidP="00DA05A2"/>
    <w:p w14:paraId="31652515" w14:textId="77777777" w:rsidR="00144D89" w:rsidRDefault="00144D89" w:rsidP="00DA05A2"/>
    <w:p w14:paraId="5D7B34AC" w14:textId="77777777" w:rsidR="00144D89" w:rsidRDefault="00144D89" w:rsidP="00DA05A2"/>
    <w:p w14:paraId="5D7C793E" w14:textId="77777777" w:rsidR="00144D89" w:rsidRDefault="00144D89" w:rsidP="00DA05A2"/>
    <w:p w14:paraId="4FFAE608" w14:textId="77777777" w:rsidR="00144D89" w:rsidRDefault="00144D89" w:rsidP="00DA05A2"/>
    <w:p w14:paraId="3E2F322B" w14:textId="77777777" w:rsidR="00DA05A2" w:rsidRDefault="00DA05A2" w:rsidP="00DA05A2">
      <w:pPr>
        <w:ind w:left="2124" w:firstLine="708"/>
        <w:rPr>
          <w:b/>
        </w:rPr>
      </w:pPr>
      <w:r>
        <w:rPr>
          <w:b/>
        </w:rPr>
        <w:lastRenderedPageBreak/>
        <w:t>§ 1 Vertragsgegenstand</w:t>
      </w:r>
    </w:p>
    <w:p w14:paraId="33A47E14" w14:textId="77777777" w:rsidR="00DA05A2" w:rsidRPr="00DA05A2" w:rsidRDefault="00DA05A2" w:rsidP="00DA05A2"/>
    <w:p w14:paraId="488592AB" w14:textId="77777777" w:rsidR="00DA05A2" w:rsidRDefault="00DA05A2" w:rsidP="00DA05A2">
      <w:pPr>
        <w:jc w:val="both"/>
      </w:pPr>
      <w:r>
        <w:t>Vertragsgegenstand ist das von</w:t>
      </w:r>
      <w:r w:rsidRPr="00DA05A2">
        <w:t xml:space="preserve"> </w:t>
      </w:r>
      <w:r w:rsidR="004B0C81">
        <w:t xml:space="preserve">den Schülern/Schülerinnen </w:t>
      </w:r>
      <w:r>
        <w:t xml:space="preserve">zu entwickelnde und </w:t>
      </w:r>
      <w:r w:rsidR="004B0C81">
        <w:t>dem Einstein-Gymnasium z</w:t>
      </w:r>
      <w:r>
        <w:t xml:space="preserve">ur Nutzung zu überlassende Softwareprogramm, einschließlich </w:t>
      </w:r>
      <w:r w:rsidRPr="004B0C81">
        <w:rPr>
          <w:b/>
        </w:rPr>
        <w:t>Benutzungsanleitung</w:t>
      </w:r>
      <w:r>
        <w:t xml:space="preserve">, </w:t>
      </w:r>
      <w:r w:rsidRPr="004B0C81">
        <w:rPr>
          <w:b/>
        </w:rPr>
        <w:t>Quellcode</w:t>
      </w:r>
      <w:r>
        <w:t xml:space="preserve">, </w:t>
      </w:r>
      <w:r w:rsidR="004B0C81">
        <w:t xml:space="preserve">und </w:t>
      </w:r>
      <w:r w:rsidRPr="004B0C81">
        <w:rPr>
          <w:b/>
        </w:rPr>
        <w:t>Dokumentation</w:t>
      </w:r>
      <w:r w:rsidR="004B0C81">
        <w:t>.</w:t>
      </w:r>
    </w:p>
    <w:p w14:paraId="27B1BE3A" w14:textId="77777777" w:rsidR="00DA05A2" w:rsidRDefault="00DA05A2" w:rsidP="00DA05A2"/>
    <w:p w14:paraId="1530FBF9" w14:textId="69DB84CD" w:rsidR="000A37DB" w:rsidRDefault="000A37DB" w:rsidP="00DA05A2">
      <w:r w:rsidRPr="000A37DB">
        <w:t>Der Vertragsgegenstand umfasst die Entwicklung einer Web-App, wie im Pflichtenheft detailliert beschrieben. Diese Web-App dient der Erstellung eines funktionsfähigen Online-Casinos mit typischen Funktionen und einer Benutzererfahrung, die mit einem realen Online-Casino vergleichbar ist. Sie umfasst Spiele, Benutzerkonten, Sprachoptionen und weitere relevante Funktionen. Der Einsatzbereich ist die Nutzung als Demonstrations- und Projektsoftware im Rahmen des vereinbarten Auftrags.</w:t>
      </w:r>
    </w:p>
    <w:p w14:paraId="68DB6D77" w14:textId="77777777" w:rsidR="00DA05A2" w:rsidRDefault="00DA05A2" w:rsidP="00DA05A2"/>
    <w:p w14:paraId="4503697D" w14:textId="77777777" w:rsidR="00DA05A2" w:rsidRDefault="00DA05A2" w:rsidP="00DA05A2">
      <w:pPr>
        <w:ind w:left="2124" w:firstLine="708"/>
        <w:rPr>
          <w:b/>
        </w:rPr>
      </w:pPr>
      <w:r>
        <w:rPr>
          <w:b/>
        </w:rPr>
        <w:t>§ 2 Pflichtenheft</w:t>
      </w:r>
    </w:p>
    <w:p w14:paraId="2EF2B288" w14:textId="77777777" w:rsidR="00DA05A2" w:rsidRPr="00E61EB7" w:rsidRDefault="00DA05A2" w:rsidP="00DA05A2"/>
    <w:p w14:paraId="2FB7E83E" w14:textId="77777777" w:rsidR="004B0C81" w:rsidRDefault="00DA05A2" w:rsidP="00DA05A2">
      <w:pPr>
        <w:jc w:val="both"/>
      </w:pPr>
      <w:r>
        <w:t>Das Pflichtenheft</w:t>
      </w:r>
      <w:r w:rsidRPr="00DA05A2">
        <w:t xml:space="preserve"> </w:t>
      </w:r>
      <w:r>
        <w:t xml:space="preserve">wird von den Vertragspartnern gemeinsam erstellt und </w:t>
      </w:r>
      <w:r w:rsidR="004B0C81">
        <w:t xml:space="preserve">umfasst folgende Leistungen / </w:t>
      </w:r>
      <w:r w:rsidR="00977CF5">
        <w:t>Pflichten</w:t>
      </w:r>
      <w:r w:rsidR="004B0C81">
        <w:t>:</w:t>
      </w:r>
    </w:p>
    <w:p w14:paraId="3D556E63" w14:textId="77777777" w:rsidR="004B0C81" w:rsidRDefault="004B0C81" w:rsidP="00DA05A2">
      <w:pPr>
        <w:jc w:val="both"/>
      </w:pPr>
    </w:p>
    <w:p w14:paraId="00D1878C" w14:textId="6C3ADED0" w:rsidR="008F63B1" w:rsidRDefault="008F63B1" w:rsidP="008F63B1">
      <w:pPr>
        <w:pStyle w:val="Paragraphedeliste"/>
        <w:numPr>
          <w:ilvl w:val="0"/>
          <w:numId w:val="6"/>
        </w:numPr>
        <w:jc w:val="both"/>
      </w:pPr>
      <w:r>
        <w:t xml:space="preserve">Entwicklung eines Online-Casinos mit Homepage, verlinkten Seiten (z. B. VIP, </w:t>
      </w:r>
      <w:proofErr w:type="spellStart"/>
      <w:r>
        <w:t>Promotions</w:t>
      </w:r>
      <w:proofErr w:type="spellEnd"/>
      <w:r>
        <w:t xml:space="preserve">) und mindestens sechs voll funktionsfähigen Spielen: a) Blackjack, b) Slots, c) Glücksrad, d) Double </w:t>
      </w:r>
      <w:proofErr w:type="spellStart"/>
      <w:r>
        <w:t>or</w:t>
      </w:r>
      <w:proofErr w:type="spellEnd"/>
      <w:r>
        <w:t xml:space="preserve"> Nothing, e) </w:t>
      </w:r>
      <w:proofErr w:type="spellStart"/>
      <w:r>
        <w:t>Mines</w:t>
      </w:r>
      <w:proofErr w:type="spellEnd"/>
      <w:r>
        <w:t>, f) Limbo.</w:t>
      </w:r>
    </w:p>
    <w:p w14:paraId="23D71258" w14:textId="77777777" w:rsidR="008F63B1" w:rsidRDefault="008F63B1" w:rsidP="008F63B1">
      <w:pPr>
        <w:pStyle w:val="Paragraphedeliste"/>
        <w:ind w:left="1080"/>
        <w:jc w:val="both"/>
      </w:pPr>
    </w:p>
    <w:p w14:paraId="0149B511" w14:textId="08A9CF20" w:rsidR="008F63B1" w:rsidRDefault="008F63B1" w:rsidP="008F63B1">
      <w:pPr>
        <w:pStyle w:val="Paragraphedeliste"/>
        <w:numPr>
          <w:ilvl w:val="0"/>
          <w:numId w:val="6"/>
        </w:numPr>
        <w:jc w:val="both"/>
      </w:pPr>
      <w:r>
        <w:t>Entwicklung einer Login-Seite mit einer gesicherten Datenbank, die folgende Funktionen umfasst: a) Speicherung von Login-Daten, b) Speicherung und Verwaltung von Spielständen und Kontoständen.</w:t>
      </w:r>
    </w:p>
    <w:p w14:paraId="7D00F39E" w14:textId="77777777" w:rsidR="008F63B1" w:rsidRDefault="008F63B1" w:rsidP="008F63B1">
      <w:pPr>
        <w:jc w:val="both"/>
      </w:pPr>
    </w:p>
    <w:p w14:paraId="03B4114A" w14:textId="21393C0F" w:rsidR="008F63B1" w:rsidRDefault="008F63B1" w:rsidP="008F63B1">
      <w:pPr>
        <w:pStyle w:val="Paragraphedeliste"/>
        <w:numPr>
          <w:ilvl w:val="0"/>
          <w:numId w:val="6"/>
        </w:numPr>
        <w:jc w:val="both"/>
      </w:pPr>
      <w:r>
        <w:t xml:space="preserve">Gestaltung eines interaktiven Layouts mit komplexen Animationen (einschließlich </w:t>
      </w:r>
      <w:proofErr w:type="spellStart"/>
      <w:r>
        <w:t>Keyframes</w:t>
      </w:r>
      <w:proofErr w:type="spellEnd"/>
      <w:r>
        <w:t xml:space="preserve">, </w:t>
      </w:r>
      <w:proofErr w:type="spellStart"/>
      <w:r>
        <w:t>Gradients</w:t>
      </w:r>
      <w:proofErr w:type="spellEnd"/>
      <w:r>
        <w:t xml:space="preserve"> etc.) sowie Erstellung ansprechender selbst gestalteter Grafiken.</w:t>
      </w:r>
    </w:p>
    <w:p w14:paraId="3D11FBB9" w14:textId="77777777" w:rsidR="008F63B1" w:rsidRDefault="008F63B1" w:rsidP="008F63B1">
      <w:pPr>
        <w:jc w:val="both"/>
      </w:pPr>
    </w:p>
    <w:p w14:paraId="2E080721" w14:textId="44DEF95D" w:rsidR="008F63B1" w:rsidRDefault="008F63B1" w:rsidP="008F63B1">
      <w:pPr>
        <w:pStyle w:val="Paragraphedeliste"/>
        <w:numPr>
          <w:ilvl w:val="0"/>
          <w:numId w:val="6"/>
        </w:numPr>
        <w:jc w:val="both"/>
      </w:pPr>
      <w:r>
        <w:t>Bereitstellung einer Einzahlungsmöglichkeit und einer simulierten Auszahlungsfunktion ("Schein-</w:t>
      </w:r>
      <w:proofErr w:type="spellStart"/>
      <w:r>
        <w:t>Withdraw</w:t>
      </w:r>
      <w:proofErr w:type="spellEnd"/>
      <w:r>
        <w:t>").</w:t>
      </w:r>
    </w:p>
    <w:p w14:paraId="52F7FFE3" w14:textId="77777777" w:rsidR="008F63B1" w:rsidRDefault="008F63B1" w:rsidP="008F63B1">
      <w:pPr>
        <w:jc w:val="both"/>
      </w:pPr>
    </w:p>
    <w:p w14:paraId="050653E2" w14:textId="2C68C659" w:rsidR="008F63B1" w:rsidRDefault="008F63B1" w:rsidP="008F63B1">
      <w:pPr>
        <w:pStyle w:val="Paragraphedeliste"/>
        <w:numPr>
          <w:ilvl w:val="0"/>
          <w:numId w:val="6"/>
        </w:numPr>
        <w:jc w:val="both"/>
      </w:pPr>
      <w:r>
        <w:t>Erstellung von Anleitungsseiten, rechtlichen Hinweisen und weiteren Leitfäden zur Nutzung der Software.</w:t>
      </w:r>
    </w:p>
    <w:p w14:paraId="55571F76" w14:textId="77777777" w:rsidR="008F63B1" w:rsidRDefault="008F63B1" w:rsidP="008F63B1">
      <w:pPr>
        <w:jc w:val="both"/>
      </w:pPr>
    </w:p>
    <w:p w14:paraId="5ECCA5C5" w14:textId="7F07A7E1" w:rsidR="008F63B1" w:rsidRDefault="008F63B1" w:rsidP="008F63B1">
      <w:pPr>
        <w:pStyle w:val="Paragraphedeliste"/>
        <w:numPr>
          <w:ilvl w:val="0"/>
          <w:numId w:val="6"/>
        </w:numPr>
        <w:jc w:val="both"/>
      </w:pPr>
      <w:r>
        <w:t>Implementierung von Sprachoptionen: Auswahl aus mindestens fünf Sprachen (Russisch, Deutsch, Französisch, Spanisch, Englisch).</w:t>
      </w:r>
    </w:p>
    <w:p w14:paraId="3208AE62" w14:textId="77777777" w:rsidR="008F63B1" w:rsidRDefault="008F63B1" w:rsidP="008F63B1">
      <w:pPr>
        <w:jc w:val="both"/>
      </w:pPr>
    </w:p>
    <w:p w14:paraId="6C0057E5" w14:textId="1C9A6BE8" w:rsidR="008F63B1" w:rsidRDefault="008F63B1" w:rsidP="008F63B1">
      <w:pPr>
        <w:pStyle w:val="Paragraphedeliste"/>
        <w:numPr>
          <w:ilvl w:val="0"/>
          <w:numId w:val="6"/>
        </w:numPr>
        <w:jc w:val="both"/>
      </w:pPr>
      <w:r>
        <w:t>Sicherstellung eines responsiven Designs, das auf verschiedenen Geräten nutzbar ist.</w:t>
      </w:r>
    </w:p>
    <w:p w14:paraId="7D71D109" w14:textId="77777777" w:rsidR="004B0C81" w:rsidRDefault="004B0C81" w:rsidP="004B0C81">
      <w:pPr>
        <w:ind w:left="720"/>
        <w:jc w:val="both"/>
      </w:pPr>
    </w:p>
    <w:p w14:paraId="02F95B5E" w14:textId="490C75F1" w:rsidR="000F20B5" w:rsidRDefault="000F20B5" w:rsidP="00DA05A2"/>
    <w:p w14:paraId="3332E6A3" w14:textId="77777777" w:rsidR="00DA05A2" w:rsidRDefault="00DA05A2" w:rsidP="00DA05A2"/>
    <w:p w14:paraId="42C6CB9E" w14:textId="77777777" w:rsidR="00DA05A2" w:rsidRDefault="00DA05A2" w:rsidP="00DA05A2">
      <w:pPr>
        <w:ind w:left="2124" w:firstLine="708"/>
        <w:rPr>
          <w:b/>
        </w:rPr>
      </w:pPr>
      <w:r>
        <w:rPr>
          <w:b/>
        </w:rPr>
        <w:t>§ 3 Qualitätsstandard</w:t>
      </w:r>
    </w:p>
    <w:p w14:paraId="5F7E330E" w14:textId="77777777" w:rsidR="00DA05A2" w:rsidRPr="00E61EB7" w:rsidRDefault="00DA05A2" w:rsidP="00DA05A2"/>
    <w:p w14:paraId="077984F1" w14:textId="77777777" w:rsidR="00DA05A2" w:rsidRPr="00DA05A2" w:rsidRDefault="008F7BCF" w:rsidP="00DA05A2">
      <w:pPr>
        <w:jc w:val="both"/>
      </w:pPr>
      <w:r>
        <w:t>Das Softwareprodukt w</w:t>
      </w:r>
      <w:r w:rsidR="00DA05A2">
        <w:t>ird von</w:t>
      </w:r>
      <w:r>
        <w:t xml:space="preserve"> den Schülern/Schülerinnen</w:t>
      </w:r>
      <w:r w:rsidR="00DA05A2">
        <w:t xml:space="preserve"> in der Weise erstellt, dass alle im Pflichtenheft beschriebenen Anforderungen erfüllt sind. Mindeststandard sind die im Zeitpunkt der Auftragserteilung bestehenden neuesten allgemein zugänglichen Erkenntnisse der Informationstechnik.</w:t>
      </w:r>
    </w:p>
    <w:p w14:paraId="5BEDD7C2" w14:textId="77777777" w:rsidR="00DA05A2" w:rsidRPr="00E61EB7" w:rsidRDefault="00DA05A2" w:rsidP="00DA05A2"/>
    <w:p w14:paraId="4E7B0EE2" w14:textId="77777777" w:rsidR="00DA05A2" w:rsidRPr="00E61EB7" w:rsidRDefault="00DA05A2" w:rsidP="00DA05A2"/>
    <w:p w14:paraId="61F6D309" w14:textId="77777777" w:rsidR="00DA05A2" w:rsidRDefault="00DA05A2" w:rsidP="00DA05A2">
      <w:pPr>
        <w:ind w:left="2124" w:firstLine="708"/>
        <w:rPr>
          <w:b/>
        </w:rPr>
      </w:pPr>
      <w:r>
        <w:rPr>
          <w:b/>
        </w:rPr>
        <w:t>§ 4 Fertigstellungstermin</w:t>
      </w:r>
    </w:p>
    <w:p w14:paraId="550ADF6D" w14:textId="77777777" w:rsidR="00DA05A2" w:rsidRPr="00E61EB7" w:rsidRDefault="00DA05A2" w:rsidP="00DA05A2"/>
    <w:p w14:paraId="1D2A4CAA" w14:textId="4CC517A9" w:rsidR="00DA05A2" w:rsidRDefault="00DA05A2" w:rsidP="00DA05A2">
      <w:pPr>
        <w:jc w:val="both"/>
      </w:pPr>
      <w:r w:rsidRPr="00DA05A2">
        <w:t>VG</w:t>
      </w:r>
      <w:r>
        <w:t xml:space="preserve"> ist einschließlich der in § 1 genannten Dokumentation bis zum </w:t>
      </w:r>
      <w:r w:rsidR="00A46A51">
        <w:t xml:space="preserve">voraussichtlich </w:t>
      </w:r>
      <w:r w:rsidR="00C26A91">
        <w:t>10</w:t>
      </w:r>
      <w:r w:rsidR="00EF7942">
        <w:t>.</w:t>
      </w:r>
      <w:r w:rsidR="00C26A91">
        <w:t>03</w:t>
      </w:r>
      <w:r w:rsidR="00EF7942">
        <w:t>.20</w:t>
      </w:r>
      <w:r w:rsidR="00A46A51">
        <w:t>2</w:t>
      </w:r>
      <w:r w:rsidR="00C26A91">
        <w:t>4</w:t>
      </w:r>
      <w:r>
        <w:t xml:space="preserve"> fertig zu stellen und </w:t>
      </w:r>
      <w:r w:rsidR="008F7BCF">
        <w:t>Herrn Schütze z</w:t>
      </w:r>
      <w:r>
        <w:t xml:space="preserve">u übergeben. </w:t>
      </w:r>
      <w:r w:rsidR="00EF7942">
        <w:t xml:space="preserve">Dies entspricht einer Arbeitszeit von </w:t>
      </w:r>
      <w:r w:rsidR="00C26A91">
        <w:t>mind.</w:t>
      </w:r>
      <w:r w:rsidR="00A46A51">
        <w:t xml:space="preserve"> 5</w:t>
      </w:r>
      <w:r w:rsidR="00A727F5">
        <w:t>0</w:t>
      </w:r>
      <w:r w:rsidR="00EF7942">
        <w:t xml:space="preserve"> Einzelstunden pro Gruppenteilnehmer.</w:t>
      </w:r>
    </w:p>
    <w:p w14:paraId="7ACBD718" w14:textId="77777777" w:rsidR="00DA05A2" w:rsidRDefault="00DA05A2" w:rsidP="00DA05A2"/>
    <w:p w14:paraId="0F2A28B0" w14:textId="77777777" w:rsidR="000A37DB" w:rsidRDefault="000A37DB" w:rsidP="00DA05A2"/>
    <w:p w14:paraId="282EBBBD" w14:textId="77777777" w:rsidR="000A37DB" w:rsidRDefault="000A37DB" w:rsidP="00DA05A2"/>
    <w:p w14:paraId="22E7A284" w14:textId="77777777" w:rsidR="000A37DB" w:rsidRDefault="000A37DB" w:rsidP="00DA05A2"/>
    <w:p w14:paraId="79079C8A" w14:textId="40E9822A" w:rsidR="00DA05A2" w:rsidRPr="00E61EB7" w:rsidRDefault="00382E91" w:rsidP="00DA05A2">
      <w:r w:rsidRPr="00382E91">
        <w:rPr>
          <w:rFonts w:ascii="Times New Roman" w:hAnsi="Times New Roman"/>
          <w:noProof/>
          <w:sz w:val="24"/>
          <w:szCs w:val="24"/>
          <w:lang w:val="fr-FR" w:eastAsia="fr-FR"/>
        </w:rPr>
        <w:pict w14:anchorId="59334B9D">
          <v:rect id="_x0000_i1026" alt="" style="width:453.6pt;height:.05pt;mso-width-percent:0;mso-height-percent:0;mso-width-percent:0;mso-height-percent:0" o:hralign="center" o:hrstd="t" o:hr="t" fillcolor="#a0a0a0" stroked="f"/>
        </w:pict>
      </w:r>
    </w:p>
    <w:p w14:paraId="340D5ED5" w14:textId="77777777" w:rsidR="00DA05A2" w:rsidRDefault="00DA05A2" w:rsidP="00DA05A2"/>
    <w:p w14:paraId="7FFBDF3A" w14:textId="77777777" w:rsidR="00DA05A2" w:rsidRDefault="00DA05A2" w:rsidP="00DA05A2">
      <w:pPr>
        <w:ind w:left="2124" w:firstLine="708"/>
        <w:rPr>
          <w:b/>
        </w:rPr>
      </w:pPr>
      <w:r>
        <w:rPr>
          <w:b/>
        </w:rPr>
        <w:t xml:space="preserve">§ </w:t>
      </w:r>
      <w:r w:rsidR="002676F9">
        <w:rPr>
          <w:b/>
        </w:rPr>
        <w:t>5</w:t>
      </w:r>
      <w:r>
        <w:rPr>
          <w:b/>
        </w:rPr>
        <w:t xml:space="preserve"> Nutzungsrechte</w:t>
      </w:r>
    </w:p>
    <w:p w14:paraId="7CAFA9B4" w14:textId="77777777" w:rsidR="00DA05A2" w:rsidRDefault="00DA05A2" w:rsidP="00DA05A2">
      <w:pPr>
        <w:jc w:val="center"/>
        <w:rPr>
          <w:b/>
        </w:rPr>
      </w:pPr>
    </w:p>
    <w:p w14:paraId="22CC4493" w14:textId="77777777" w:rsidR="000A37DB" w:rsidRPr="000A37DB" w:rsidRDefault="000A37DB" w:rsidP="000A37DB">
      <w:pPr>
        <w:numPr>
          <w:ilvl w:val="0"/>
          <w:numId w:val="8"/>
        </w:numPr>
        <w:spacing w:before="100" w:beforeAutospacing="1" w:after="100" w:afterAutospacing="1"/>
        <w:rPr>
          <w:rFonts w:cs="Arial"/>
          <w:szCs w:val="22"/>
          <w:lang w:eastAsia="fr-FR"/>
        </w:rPr>
      </w:pPr>
      <w:r w:rsidRPr="000A37DB">
        <w:rPr>
          <w:rFonts w:cs="Arial"/>
          <w:szCs w:val="22"/>
          <w:lang w:eastAsia="fr-FR"/>
        </w:rPr>
        <w:t>Die Ersteller räumen dem Einstein-Gymnasium ein nicht ausschließliches, unbefristetes, übertragbares und unwiderrufliches Nutzungsrecht an VG, einschließlich Dokumentation und Benutzungsanleitung, ein.</w:t>
      </w:r>
    </w:p>
    <w:p w14:paraId="116F8330"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behalten</w:t>
      </w:r>
      <w:proofErr w:type="spellEnd"/>
      <w:r w:rsidRPr="000A37DB">
        <w:rPr>
          <w:rFonts w:cs="Arial"/>
          <w:szCs w:val="22"/>
          <w:lang w:val="en-US" w:eastAsia="fr-FR"/>
        </w:rPr>
        <w:t xml:space="preserve"> das Recht, die Software in </w:t>
      </w:r>
      <w:proofErr w:type="spellStart"/>
      <w:r w:rsidRPr="000A37DB">
        <w:rPr>
          <w:rFonts w:cs="Arial"/>
          <w:szCs w:val="22"/>
          <w:lang w:val="en-US" w:eastAsia="fr-FR"/>
        </w:rPr>
        <w:t>abgewandelter</w:t>
      </w:r>
      <w:proofErr w:type="spellEnd"/>
      <w:r w:rsidRPr="000A37DB">
        <w:rPr>
          <w:rFonts w:cs="Arial"/>
          <w:szCs w:val="22"/>
          <w:lang w:val="en-US" w:eastAsia="fr-FR"/>
        </w:rPr>
        <w:t xml:space="preserve"> </w:t>
      </w:r>
      <w:proofErr w:type="spellStart"/>
      <w:r w:rsidRPr="000A37DB">
        <w:rPr>
          <w:rFonts w:cs="Arial"/>
          <w:szCs w:val="22"/>
          <w:lang w:val="en-US" w:eastAsia="fr-FR"/>
        </w:rPr>
        <w:t>oder</w:t>
      </w:r>
      <w:proofErr w:type="spellEnd"/>
      <w:r w:rsidRPr="000A37DB">
        <w:rPr>
          <w:rFonts w:cs="Arial"/>
          <w:szCs w:val="22"/>
          <w:lang w:val="en-US" w:eastAsia="fr-FR"/>
        </w:rPr>
        <w:t xml:space="preserve"> </w:t>
      </w:r>
      <w:proofErr w:type="spellStart"/>
      <w:r w:rsidRPr="000A37DB">
        <w:rPr>
          <w:rFonts w:cs="Arial"/>
          <w:szCs w:val="22"/>
          <w:lang w:val="en-US" w:eastAsia="fr-FR"/>
        </w:rPr>
        <w:t>verbesserter</w:t>
      </w:r>
      <w:proofErr w:type="spellEnd"/>
      <w:r w:rsidRPr="000A37DB">
        <w:rPr>
          <w:rFonts w:cs="Arial"/>
          <w:szCs w:val="22"/>
          <w:lang w:val="en-US" w:eastAsia="fr-FR"/>
        </w:rPr>
        <w:t xml:space="preserve"> Form für </w:t>
      </w:r>
      <w:proofErr w:type="spellStart"/>
      <w:r w:rsidRPr="000A37DB">
        <w:rPr>
          <w:rFonts w:cs="Arial"/>
          <w:szCs w:val="22"/>
          <w:lang w:val="en-US" w:eastAsia="fr-FR"/>
        </w:rPr>
        <w:t>eigene</w:t>
      </w:r>
      <w:proofErr w:type="spellEnd"/>
      <w:r w:rsidRPr="000A37DB">
        <w:rPr>
          <w:rFonts w:cs="Arial"/>
          <w:szCs w:val="22"/>
          <w:lang w:val="en-US" w:eastAsia="fr-FR"/>
        </w:rPr>
        <w:t xml:space="preserve"> </w:t>
      </w:r>
      <w:proofErr w:type="spellStart"/>
      <w:r w:rsidRPr="000A37DB">
        <w:rPr>
          <w:rFonts w:cs="Arial"/>
          <w:szCs w:val="22"/>
          <w:lang w:val="en-US" w:eastAsia="fr-FR"/>
        </w:rPr>
        <w:t>Bildungszwecke</w:t>
      </w:r>
      <w:proofErr w:type="spellEnd"/>
      <w:r w:rsidRPr="000A37DB">
        <w:rPr>
          <w:rFonts w:cs="Arial"/>
          <w:szCs w:val="22"/>
          <w:lang w:val="en-US" w:eastAsia="fr-FR"/>
        </w:rPr>
        <w:t xml:space="preserve"> </w:t>
      </w:r>
      <w:proofErr w:type="spellStart"/>
      <w:r w:rsidRPr="000A37DB">
        <w:rPr>
          <w:rFonts w:cs="Arial"/>
          <w:szCs w:val="22"/>
          <w:lang w:val="en-US" w:eastAsia="fr-FR"/>
        </w:rPr>
        <w:t>zu</w:t>
      </w:r>
      <w:proofErr w:type="spellEnd"/>
      <w:r w:rsidRPr="000A37DB">
        <w:rPr>
          <w:rFonts w:cs="Arial"/>
          <w:szCs w:val="22"/>
          <w:lang w:val="en-US" w:eastAsia="fr-FR"/>
        </w:rPr>
        <w:t xml:space="preserve"> </w:t>
      </w:r>
      <w:proofErr w:type="spellStart"/>
      <w:r w:rsidRPr="000A37DB">
        <w:rPr>
          <w:rFonts w:cs="Arial"/>
          <w:szCs w:val="22"/>
          <w:lang w:val="en-US" w:eastAsia="fr-FR"/>
        </w:rPr>
        <w:t>nutzen</w:t>
      </w:r>
      <w:proofErr w:type="spellEnd"/>
      <w:r w:rsidRPr="000A37DB">
        <w:rPr>
          <w:rFonts w:cs="Arial"/>
          <w:szCs w:val="22"/>
          <w:lang w:val="en-US" w:eastAsia="fr-FR"/>
        </w:rPr>
        <w:t>.</w:t>
      </w:r>
    </w:p>
    <w:p w14:paraId="7E087C5C"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Software </w:t>
      </w:r>
      <w:proofErr w:type="spellStart"/>
      <w:r w:rsidRPr="000A37DB">
        <w:rPr>
          <w:rFonts w:cs="Arial"/>
          <w:szCs w:val="22"/>
          <w:lang w:val="en-US" w:eastAsia="fr-FR"/>
        </w:rPr>
        <w:t>darf</w:t>
      </w:r>
      <w:proofErr w:type="spellEnd"/>
      <w:r w:rsidRPr="000A37DB">
        <w:rPr>
          <w:rFonts w:cs="Arial"/>
          <w:szCs w:val="22"/>
          <w:lang w:val="en-US" w:eastAsia="fr-FR"/>
        </w:rPr>
        <w:t xml:space="preserve"> </w:t>
      </w:r>
      <w:proofErr w:type="spellStart"/>
      <w:r w:rsidRPr="000A37DB">
        <w:rPr>
          <w:rFonts w:cs="Arial"/>
          <w:szCs w:val="22"/>
          <w:lang w:val="en-US" w:eastAsia="fr-FR"/>
        </w:rPr>
        <w:t>keinesfalls</w:t>
      </w:r>
      <w:proofErr w:type="spellEnd"/>
      <w:r w:rsidRPr="000A37DB">
        <w:rPr>
          <w:rFonts w:cs="Arial"/>
          <w:szCs w:val="22"/>
          <w:lang w:val="en-US" w:eastAsia="fr-FR"/>
        </w:rPr>
        <w:t xml:space="preserve"> </w:t>
      </w:r>
      <w:proofErr w:type="spellStart"/>
      <w:r w:rsidRPr="000A37DB">
        <w:rPr>
          <w:rFonts w:cs="Arial"/>
          <w:szCs w:val="22"/>
          <w:lang w:val="en-US" w:eastAsia="fr-FR"/>
        </w:rPr>
        <w:t>kommerziell</w:t>
      </w:r>
      <w:proofErr w:type="spellEnd"/>
      <w:r w:rsidRPr="000A37DB">
        <w:rPr>
          <w:rFonts w:cs="Arial"/>
          <w:szCs w:val="22"/>
          <w:lang w:val="en-US" w:eastAsia="fr-FR"/>
        </w:rPr>
        <w:t xml:space="preserve"> </w:t>
      </w:r>
      <w:proofErr w:type="spellStart"/>
      <w:r w:rsidRPr="000A37DB">
        <w:rPr>
          <w:rFonts w:cs="Arial"/>
          <w:szCs w:val="22"/>
          <w:lang w:val="en-US" w:eastAsia="fr-FR"/>
        </w:rPr>
        <w:t>genutzt</w:t>
      </w:r>
      <w:proofErr w:type="spellEnd"/>
      <w:r w:rsidRPr="000A37DB">
        <w:rPr>
          <w:rFonts w:cs="Arial"/>
          <w:szCs w:val="22"/>
          <w:lang w:val="en-US" w:eastAsia="fr-FR"/>
        </w:rPr>
        <w:t xml:space="preserve"> </w:t>
      </w:r>
      <w:proofErr w:type="spellStart"/>
      <w:r w:rsidRPr="000A37DB">
        <w:rPr>
          <w:rFonts w:cs="Arial"/>
          <w:szCs w:val="22"/>
          <w:lang w:val="en-US" w:eastAsia="fr-FR"/>
        </w:rPr>
        <w:t>werden</w:t>
      </w:r>
      <w:proofErr w:type="spellEnd"/>
      <w:r w:rsidRPr="000A37DB">
        <w:rPr>
          <w:rFonts w:cs="Arial"/>
          <w:szCs w:val="22"/>
          <w:lang w:val="en-US" w:eastAsia="fr-FR"/>
        </w:rPr>
        <w:t xml:space="preserve">, es sei </w:t>
      </w:r>
      <w:proofErr w:type="spellStart"/>
      <w:r w:rsidRPr="000A37DB">
        <w:rPr>
          <w:rFonts w:cs="Arial"/>
          <w:szCs w:val="22"/>
          <w:lang w:val="en-US" w:eastAsia="fr-FR"/>
        </w:rPr>
        <w:t>denn</w:t>
      </w:r>
      <w:proofErr w:type="spellEnd"/>
      <w:r w:rsidRPr="000A37DB">
        <w:rPr>
          <w:rFonts w:cs="Arial"/>
          <w:szCs w:val="22"/>
          <w:lang w:val="en-US" w:eastAsia="fr-FR"/>
        </w:rPr>
        <w:t xml:space="preserve">, 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haben</w:t>
      </w:r>
      <w:proofErr w:type="spellEnd"/>
      <w:r w:rsidRPr="000A37DB">
        <w:rPr>
          <w:rFonts w:cs="Arial"/>
          <w:szCs w:val="22"/>
          <w:lang w:val="en-US" w:eastAsia="fr-FR"/>
        </w:rPr>
        <w:t xml:space="preserve"> </w:t>
      </w:r>
      <w:proofErr w:type="spellStart"/>
      <w:r w:rsidRPr="000A37DB">
        <w:rPr>
          <w:rFonts w:cs="Arial"/>
          <w:szCs w:val="22"/>
          <w:lang w:val="en-US" w:eastAsia="fr-FR"/>
        </w:rPr>
        <w:t>hierzu</w:t>
      </w:r>
      <w:proofErr w:type="spellEnd"/>
      <w:r w:rsidRPr="000A37DB">
        <w:rPr>
          <w:rFonts w:cs="Arial"/>
          <w:szCs w:val="22"/>
          <w:lang w:val="en-US" w:eastAsia="fr-FR"/>
        </w:rPr>
        <w:t xml:space="preserve"> </w:t>
      </w:r>
      <w:proofErr w:type="spellStart"/>
      <w:r w:rsidRPr="000A37DB">
        <w:rPr>
          <w:rFonts w:cs="Arial"/>
          <w:szCs w:val="22"/>
          <w:lang w:val="en-US" w:eastAsia="fr-FR"/>
        </w:rPr>
        <w:t>vorab</w:t>
      </w:r>
      <w:proofErr w:type="spellEnd"/>
      <w:r w:rsidRPr="000A37DB">
        <w:rPr>
          <w:rFonts w:cs="Arial"/>
          <w:szCs w:val="22"/>
          <w:lang w:val="en-US" w:eastAsia="fr-FR"/>
        </w:rPr>
        <w:t xml:space="preserve"> </w:t>
      </w:r>
      <w:proofErr w:type="spellStart"/>
      <w:r w:rsidRPr="000A37DB">
        <w:rPr>
          <w:rFonts w:cs="Arial"/>
          <w:szCs w:val="22"/>
          <w:lang w:val="en-US" w:eastAsia="fr-FR"/>
        </w:rPr>
        <w:t>ihre</w:t>
      </w:r>
      <w:proofErr w:type="spellEnd"/>
      <w:r w:rsidRPr="000A37DB">
        <w:rPr>
          <w:rFonts w:cs="Arial"/>
          <w:szCs w:val="22"/>
          <w:lang w:val="en-US" w:eastAsia="fr-FR"/>
        </w:rPr>
        <w:t xml:space="preserve"> </w:t>
      </w:r>
      <w:proofErr w:type="spellStart"/>
      <w:r w:rsidRPr="000A37DB">
        <w:rPr>
          <w:rFonts w:cs="Arial"/>
          <w:szCs w:val="22"/>
          <w:lang w:val="en-US" w:eastAsia="fr-FR"/>
        </w:rPr>
        <w:t>ausdrückliche</w:t>
      </w:r>
      <w:proofErr w:type="spellEnd"/>
      <w:r w:rsidRPr="000A37DB">
        <w:rPr>
          <w:rFonts w:cs="Arial"/>
          <w:szCs w:val="22"/>
          <w:lang w:val="en-US" w:eastAsia="fr-FR"/>
        </w:rPr>
        <w:t xml:space="preserve"> </w:t>
      </w:r>
      <w:proofErr w:type="spellStart"/>
      <w:r w:rsidRPr="000A37DB">
        <w:rPr>
          <w:rFonts w:cs="Arial"/>
          <w:szCs w:val="22"/>
          <w:lang w:val="en-US" w:eastAsia="fr-FR"/>
        </w:rPr>
        <w:t>schriftliche</w:t>
      </w:r>
      <w:proofErr w:type="spellEnd"/>
      <w:r w:rsidRPr="000A37DB">
        <w:rPr>
          <w:rFonts w:cs="Arial"/>
          <w:szCs w:val="22"/>
          <w:lang w:val="en-US" w:eastAsia="fr-FR"/>
        </w:rPr>
        <w:t xml:space="preserve"> </w:t>
      </w:r>
      <w:proofErr w:type="spellStart"/>
      <w:r w:rsidRPr="000A37DB">
        <w:rPr>
          <w:rFonts w:cs="Arial"/>
          <w:szCs w:val="22"/>
          <w:lang w:val="en-US" w:eastAsia="fr-FR"/>
        </w:rPr>
        <w:t>Zustimmung</w:t>
      </w:r>
      <w:proofErr w:type="spellEnd"/>
      <w:r w:rsidRPr="000A37DB">
        <w:rPr>
          <w:rFonts w:cs="Arial"/>
          <w:szCs w:val="22"/>
          <w:lang w:val="en-US" w:eastAsia="fr-FR"/>
        </w:rPr>
        <w:t xml:space="preserve"> </w:t>
      </w:r>
      <w:proofErr w:type="spellStart"/>
      <w:r w:rsidRPr="000A37DB">
        <w:rPr>
          <w:rFonts w:cs="Arial"/>
          <w:szCs w:val="22"/>
          <w:lang w:val="en-US" w:eastAsia="fr-FR"/>
        </w:rPr>
        <w:t>erteilt</w:t>
      </w:r>
      <w:proofErr w:type="spellEnd"/>
      <w:r w:rsidRPr="000A37DB">
        <w:rPr>
          <w:rFonts w:cs="Arial"/>
          <w:szCs w:val="22"/>
          <w:lang w:val="en-US" w:eastAsia="fr-FR"/>
        </w:rPr>
        <w:t>.</w:t>
      </w:r>
    </w:p>
    <w:p w14:paraId="2697D0E8"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haben</w:t>
      </w:r>
      <w:proofErr w:type="spellEnd"/>
      <w:r w:rsidRPr="000A37DB">
        <w:rPr>
          <w:rFonts w:cs="Arial"/>
          <w:szCs w:val="22"/>
          <w:lang w:val="en-US" w:eastAsia="fr-FR"/>
        </w:rPr>
        <w:t xml:space="preserve"> das Recht, </w:t>
      </w:r>
      <w:proofErr w:type="spellStart"/>
      <w:r w:rsidRPr="000A37DB">
        <w:rPr>
          <w:rFonts w:cs="Arial"/>
          <w:szCs w:val="22"/>
          <w:lang w:val="en-US" w:eastAsia="fr-FR"/>
        </w:rPr>
        <w:t>bei</w:t>
      </w:r>
      <w:proofErr w:type="spellEnd"/>
      <w:r w:rsidRPr="000A37DB">
        <w:rPr>
          <w:rFonts w:cs="Arial"/>
          <w:szCs w:val="22"/>
          <w:lang w:val="en-US" w:eastAsia="fr-FR"/>
        </w:rPr>
        <w:t xml:space="preserve"> </w:t>
      </w:r>
      <w:proofErr w:type="spellStart"/>
      <w:r w:rsidRPr="000A37DB">
        <w:rPr>
          <w:rFonts w:cs="Arial"/>
          <w:szCs w:val="22"/>
          <w:lang w:val="en-US" w:eastAsia="fr-FR"/>
        </w:rPr>
        <w:t>jeglicher</w:t>
      </w:r>
      <w:proofErr w:type="spellEnd"/>
      <w:r w:rsidRPr="000A37DB">
        <w:rPr>
          <w:rFonts w:cs="Arial"/>
          <w:szCs w:val="22"/>
          <w:lang w:val="en-US" w:eastAsia="fr-FR"/>
        </w:rPr>
        <w:t xml:space="preserve"> </w:t>
      </w:r>
      <w:proofErr w:type="spellStart"/>
      <w:r w:rsidRPr="000A37DB">
        <w:rPr>
          <w:rFonts w:cs="Arial"/>
          <w:szCs w:val="22"/>
          <w:lang w:val="en-US" w:eastAsia="fr-FR"/>
        </w:rPr>
        <w:t>öffentlichen</w:t>
      </w:r>
      <w:proofErr w:type="spellEnd"/>
      <w:r w:rsidRPr="000A37DB">
        <w:rPr>
          <w:rFonts w:cs="Arial"/>
          <w:szCs w:val="22"/>
          <w:lang w:val="en-US" w:eastAsia="fr-FR"/>
        </w:rPr>
        <w:t xml:space="preserve"> </w:t>
      </w:r>
      <w:proofErr w:type="spellStart"/>
      <w:r w:rsidRPr="000A37DB">
        <w:rPr>
          <w:rFonts w:cs="Arial"/>
          <w:szCs w:val="22"/>
          <w:lang w:val="en-US" w:eastAsia="fr-FR"/>
        </w:rPr>
        <w:t>Nutzung</w:t>
      </w:r>
      <w:proofErr w:type="spellEnd"/>
      <w:r w:rsidRPr="000A37DB">
        <w:rPr>
          <w:rFonts w:cs="Arial"/>
          <w:szCs w:val="22"/>
          <w:lang w:val="en-US" w:eastAsia="fr-FR"/>
        </w:rPr>
        <w:t xml:space="preserve"> der Software (z. B. </w:t>
      </w:r>
      <w:proofErr w:type="spellStart"/>
      <w:r w:rsidRPr="000A37DB">
        <w:rPr>
          <w:rFonts w:cs="Arial"/>
          <w:szCs w:val="22"/>
          <w:lang w:val="en-US" w:eastAsia="fr-FR"/>
        </w:rPr>
        <w:t>bei</w:t>
      </w:r>
      <w:proofErr w:type="spellEnd"/>
      <w:r w:rsidRPr="000A37DB">
        <w:rPr>
          <w:rFonts w:cs="Arial"/>
          <w:szCs w:val="22"/>
          <w:lang w:val="en-US" w:eastAsia="fr-FR"/>
        </w:rPr>
        <w:t xml:space="preserve"> </w:t>
      </w:r>
      <w:proofErr w:type="spellStart"/>
      <w:r w:rsidRPr="000A37DB">
        <w:rPr>
          <w:rFonts w:cs="Arial"/>
          <w:szCs w:val="22"/>
          <w:lang w:val="en-US" w:eastAsia="fr-FR"/>
        </w:rPr>
        <w:t>Präsentationen</w:t>
      </w:r>
      <w:proofErr w:type="spellEnd"/>
      <w:r w:rsidRPr="000A37DB">
        <w:rPr>
          <w:rFonts w:cs="Arial"/>
          <w:szCs w:val="22"/>
          <w:lang w:val="en-US" w:eastAsia="fr-FR"/>
        </w:rPr>
        <w:t xml:space="preserve"> </w:t>
      </w:r>
      <w:proofErr w:type="spellStart"/>
      <w:r w:rsidRPr="000A37DB">
        <w:rPr>
          <w:rFonts w:cs="Arial"/>
          <w:szCs w:val="22"/>
          <w:lang w:val="en-US" w:eastAsia="fr-FR"/>
        </w:rPr>
        <w:t>oder</w:t>
      </w:r>
      <w:proofErr w:type="spellEnd"/>
      <w:r w:rsidRPr="000A37DB">
        <w:rPr>
          <w:rFonts w:cs="Arial"/>
          <w:szCs w:val="22"/>
          <w:lang w:val="en-US" w:eastAsia="fr-FR"/>
        </w:rPr>
        <w:t xml:space="preserve"> </w:t>
      </w:r>
      <w:proofErr w:type="spellStart"/>
      <w:r w:rsidRPr="000A37DB">
        <w:rPr>
          <w:rFonts w:cs="Arial"/>
          <w:szCs w:val="22"/>
          <w:lang w:val="en-US" w:eastAsia="fr-FR"/>
        </w:rPr>
        <w:t>Wettbewerben</w:t>
      </w:r>
      <w:proofErr w:type="spellEnd"/>
      <w:r w:rsidRPr="000A37DB">
        <w:rPr>
          <w:rFonts w:cs="Arial"/>
          <w:szCs w:val="22"/>
          <w:lang w:val="en-US" w:eastAsia="fr-FR"/>
        </w:rPr>
        <w:t xml:space="preserve">) </w:t>
      </w:r>
      <w:proofErr w:type="spellStart"/>
      <w:r w:rsidRPr="000A37DB">
        <w:rPr>
          <w:rFonts w:cs="Arial"/>
          <w:szCs w:val="22"/>
          <w:lang w:val="en-US" w:eastAsia="fr-FR"/>
        </w:rPr>
        <w:t>namentlich</w:t>
      </w:r>
      <w:proofErr w:type="spellEnd"/>
      <w:r w:rsidRPr="000A37DB">
        <w:rPr>
          <w:rFonts w:cs="Arial"/>
          <w:szCs w:val="22"/>
          <w:lang w:val="en-US" w:eastAsia="fr-FR"/>
        </w:rPr>
        <w:t xml:space="preserve"> </w:t>
      </w:r>
      <w:proofErr w:type="spellStart"/>
      <w:r w:rsidRPr="000A37DB">
        <w:rPr>
          <w:rFonts w:cs="Arial"/>
          <w:szCs w:val="22"/>
          <w:lang w:val="en-US" w:eastAsia="fr-FR"/>
        </w:rPr>
        <w:t>genannt</w:t>
      </w:r>
      <w:proofErr w:type="spellEnd"/>
      <w:r w:rsidRPr="000A37DB">
        <w:rPr>
          <w:rFonts w:cs="Arial"/>
          <w:szCs w:val="22"/>
          <w:lang w:val="en-US" w:eastAsia="fr-FR"/>
        </w:rPr>
        <w:t xml:space="preserve"> </w:t>
      </w:r>
      <w:proofErr w:type="spellStart"/>
      <w:r w:rsidRPr="000A37DB">
        <w:rPr>
          <w:rFonts w:cs="Arial"/>
          <w:szCs w:val="22"/>
          <w:lang w:val="en-US" w:eastAsia="fr-FR"/>
        </w:rPr>
        <w:t>zu</w:t>
      </w:r>
      <w:proofErr w:type="spellEnd"/>
      <w:r w:rsidRPr="000A37DB">
        <w:rPr>
          <w:rFonts w:cs="Arial"/>
          <w:szCs w:val="22"/>
          <w:lang w:val="en-US" w:eastAsia="fr-FR"/>
        </w:rPr>
        <w:t xml:space="preserve"> </w:t>
      </w:r>
      <w:proofErr w:type="spellStart"/>
      <w:r w:rsidRPr="000A37DB">
        <w:rPr>
          <w:rFonts w:cs="Arial"/>
          <w:szCs w:val="22"/>
          <w:lang w:val="en-US" w:eastAsia="fr-FR"/>
        </w:rPr>
        <w:t>werden</w:t>
      </w:r>
      <w:proofErr w:type="spellEnd"/>
      <w:r w:rsidRPr="000A37DB">
        <w:rPr>
          <w:rFonts w:cs="Arial"/>
          <w:szCs w:val="22"/>
          <w:lang w:val="en-US" w:eastAsia="fr-FR"/>
        </w:rPr>
        <w:t>.</w:t>
      </w:r>
    </w:p>
    <w:p w14:paraId="293614F2" w14:textId="77777777" w:rsidR="000A37DB" w:rsidRPr="000A37DB" w:rsidRDefault="000A37DB" w:rsidP="000A37DB">
      <w:pPr>
        <w:numPr>
          <w:ilvl w:val="0"/>
          <w:numId w:val="8"/>
        </w:numPr>
        <w:spacing w:before="100" w:beforeAutospacing="1" w:after="100" w:afterAutospacing="1"/>
        <w:rPr>
          <w:rFonts w:cs="Arial"/>
          <w:szCs w:val="22"/>
          <w:lang w:val="en-US" w:eastAsia="fr-FR"/>
        </w:rPr>
      </w:pPr>
      <w:proofErr w:type="spellStart"/>
      <w:r w:rsidRPr="000A37DB">
        <w:rPr>
          <w:rFonts w:cs="Arial"/>
          <w:szCs w:val="22"/>
          <w:lang w:val="en-US" w:eastAsia="fr-FR"/>
        </w:rPr>
        <w:t>Sollte</w:t>
      </w:r>
      <w:proofErr w:type="spellEnd"/>
      <w:r w:rsidRPr="000A37DB">
        <w:rPr>
          <w:rFonts w:cs="Arial"/>
          <w:szCs w:val="22"/>
          <w:lang w:val="en-US" w:eastAsia="fr-FR"/>
        </w:rPr>
        <w:t xml:space="preserve"> die Software </w:t>
      </w:r>
      <w:proofErr w:type="spellStart"/>
      <w:r w:rsidRPr="000A37DB">
        <w:rPr>
          <w:rFonts w:cs="Arial"/>
          <w:szCs w:val="22"/>
          <w:lang w:val="en-US" w:eastAsia="fr-FR"/>
        </w:rPr>
        <w:t>oder</w:t>
      </w:r>
      <w:proofErr w:type="spellEnd"/>
      <w:r w:rsidRPr="000A37DB">
        <w:rPr>
          <w:rFonts w:cs="Arial"/>
          <w:szCs w:val="22"/>
          <w:lang w:val="en-US" w:eastAsia="fr-FR"/>
        </w:rPr>
        <w:t xml:space="preserve"> </w:t>
      </w:r>
      <w:proofErr w:type="spellStart"/>
      <w:r w:rsidRPr="000A37DB">
        <w:rPr>
          <w:rFonts w:cs="Arial"/>
          <w:szCs w:val="22"/>
          <w:lang w:val="en-US" w:eastAsia="fr-FR"/>
        </w:rPr>
        <w:t>ein</w:t>
      </w:r>
      <w:proofErr w:type="spellEnd"/>
      <w:r w:rsidRPr="000A37DB">
        <w:rPr>
          <w:rFonts w:cs="Arial"/>
          <w:szCs w:val="22"/>
          <w:lang w:val="en-US" w:eastAsia="fr-FR"/>
        </w:rPr>
        <w:t xml:space="preserve"> Teil </w:t>
      </w:r>
      <w:proofErr w:type="spellStart"/>
      <w:r w:rsidRPr="000A37DB">
        <w:rPr>
          <w:rFonts w:cs="Arial"/>
          <w:szCs w:val="22"/>
          <w:lang w:val="en-US" w:eastAsia="fr-FR"/>
        </w:rPr>
        <w:t>davon</w:t>
      </w:r>
      <w:proofErr w:type="spellEnd"/>
      <w:r w:rsidRPr="000A37DB">
        <w:rPr>
          <w:rFonts w:cs="Arial"/>
          <w:szCs w:val="22"/>
          <w:lang w:val="en-US" w:eastAsia="fr-FR"/>
        </w:rPr>
        <w:t xml:space="preserve"> </w:t>
      </w:r>
      <w:proofErr w:type="spellStart"/>
      <w:r w:rsidRPr="000A37DB">
        <w:rPr>
          <w:rFonts w:cs="Arial"/>
          <w:szCs w:val="22"/>
          <w:lang w:val="en-US" w:eastAsia="fr-FR"/>
        </w:rPr>
        <w:t>weiterentwickelt</w:t>
      </w:r>
      <w:proofErr w:type="spellEnd"/>
      <w:r w:rsidRPr="000A37DB">
        <w:rPr>
          <w:rFonts w:cs="Arial"/>
          <w:szCs w:val="22"/>
          <w:lang w:val="en-US" w:eastAsia="fr-FR"/>
        </w:rPr>
        <w:t xml:space="preserve"> </w:t>
      </w:r>
      <w:proofErr w:type="spellStart"/>
      <w:r w:rsidRPr="000A37DB">
        <w:rPr>
          <w:rFonts w:cs="Arial"/>
          <w:szCs w:val="22"/>
          <w:lang w:val="en-US" w:eastAsia="fr-FR"/>
        </w:rPr>
        <w:t>werden</w:t>
      </w:r>
      <w:proofErr w:type="spellEnd"/>
      <w:r w:rsidRPr="000A37DB">
        <w:rPr>
          <w:rFonts w:cs="Arial"/>
          <w:szCs w:val="22"/>
          <w:lang w:val="en-US" w:eastAsia="fr-FR"/>
        </w:rPr>
        <w:t xml:space="preserve">, </w:t>
      </w:r>
      <w:proofErr w:type="spellStart"/>
      <w:r w:rsidRPr="000A37DB">
        <w:rPr>
          <w:rFonts w:cs="Arial"/>
          <w:szCs w:val="22"/>
          <w:lang w:val="en-US" w:eastAsia="fr-FR"/>
        </w:rPr>
        <w:t>behalten</w:t>
      </w:r>
      <w:proofErr w:type="spellEnd"/>
      <w:r w:rsidRPr="000A37DB">
        <w:rPr>
          <w:rFonts w:cs="Arial"/>
          <w:szCs w:val="22"/>
          <w:lang w:val="en-US" w:eastAsia="fr-FR"/>
        </w:rPr>
        <w:t xml:space="preserve"> 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ein</w:t>
      </w:r>
      <w:proofErr w:type="spellEnd"/>
      <w:r w:rsidRPr="000A37DB">
        <w:rPr>
          <w:rFonts w:cs="Arial"/>
          <w:szCs w:val="22"/>
          <w:lang w:val="en-US" w:eastAsia="fr-FR"/>
        </w:rPr>
        <w:t xml:space="preserve"> </w:t>
      </w:r>
      <w:proofErr w:type="spellStart"/>
      <w:r w:rsidRPr="000A37DB">
        <w:rPr>
          <w:rFonts w:cs="Arial"/>
          <w:szCs w:val="22"/>
          <w:lang w:val="en-US" w:eastAsia="fr-FR"/>
        </w:rPr>
        <w:t>Mitspracherecht</w:t>
      </w:r>
      <w:proofErr w:type="spellEnd"/>
      <w:r w:rsidRPr="000A37DB">
        <w:rPr>
          <w:rFonts w:cs="Arial"/>
          <w:szCs w:val="22"/>
          <w:lang w:val="en-US" w:eastAsia="fr-FR"/>
        </w:rPr>
        <w:t xml:space="preserve"> </w:t>
      </w:r>
      <w:proofErr w:type="spellStart"/>
      <w:r w:rsidRPr="000A37DB">
        <w:rPr>
          <w:rFonts w:cs="Arial"/>
          <w:szCs w:val="22"/>
          <w:lang w:val="en-US" w:eastAsia="fr-FR"/>
        </w:rPr>
        <w:t>über</w:t>
      </w:r>
      <w:proofErr w:type="spellEnd"/>
      <w:r w:rsidRPr="000A37DB">
        <w:rPr>
          <w:rFonts w:cs="Arial"/>
          <w:szCs w:val="22"/>
          <w:lang w:val="en-US" w:eastAsia="fr-FR"/>
        </w:rPr>
        <w:t xml:space="preserve"> die </w:t>
      </w:r>
      <w:proofErr w:type="spellStart"/>
      <w:r w:rsidRPr="000A37DB">
        <w:rPr>
          <w:rFonts w:cs="Arial"/>
          <w:szCs w:val="22"/>
          <w:lang w:val="en-US" w:eastAsia="fr-FR"/>
        </w:rPr>
        <w:t>geplanten</w:t>
      </w:r>
      <w:proofErr w:type="spellEnd"/>
      <w:r w:rsidRPr="000A37DB">
        <w:rPr>
          <w:rFonts w:cs="Arial"/>
          <w:szCs w:val="22"/>
          <w:lang w:val="en-US" w:eastAsia="fr-FR"/>
        </w:rPr>
        <w:t xml:space="preserve"> </w:t>
      </w:r>
      <w:proofErr w:type="spellStart"/>
      <w:r w:rsidRPr="000A37DB">
        <w:rPr>
          <w:rFonts w:cs="Arial"/>
          <w:szCs w:val="22"/>
          <w:lang w:val="en-US" w:eastAsia="fr-FR"/>
        </w:rPr>
        <w:t>Änderungen</w:t>
      </w:r>
      <w:proofErr w:type="spellEnd"/>
      <w:r w:rsidRPr="000A37DB">
        <w:rPr>
          <w:rFonts w:cs="Arial"/>
          <w:szCs w:val="22"/>
          <w:lang w:val="en-US" w:eastAsia="fr-FR"/>
        </w:rPr>
        <w:t>.</w:t>
      </w:r>
    </w:p>
    <w:p w14:paraId="1ACE5864" w14:textId="77777777" w:rsidR="000A37DB" w:rsidRPr="000A37DB" w:rsidRDefault="00382E91" w:rsidP="000A37DB">
      <w:pPr>
        <w:rPr>
          <w:rFonts w:ascii="Times New Roman" w:hAnsi="Times New Roman"/>
          <w:sz w:val="24"/>
          <w:szCs w:val="24"/>
          <w:lang w:val="fr-FR" w:eastAsia="fr-FR"/>
        </w:rPr>
      </w:pPr>
      <w:r w:rsidRPr="00382E91">
        <w:rPr>
          <w:rFonts w:ascii="Times New Roman" w:hAnsi="Times New Roman"/>
          <w:noProof/>
          <w:sz w:val="24"/>
          <w:szCs w:val="24"/>
          <w:lang w:val="fr-FR" w:eastAsia="fr-FR"/>
        </w:rPr>
        <w:pict w14:anchorId="4AF136B3">
          <v:rect id="_x0000_i1025" alt="" style="width:453.6pt;height:.05pt;mso-width-percent:0;mso-height-percent:0;mso-width-percent:0;mso-height-percent:0" o:hralign="center" o:hrstd="t" o:hr="t" fillcolor="#a0a0a0" stroked="f"/>
        </w:pict>
      </w:r>
    </w:p>
    <w:p w14:paraId="73ABF81A" w14:textId="77777777" w:rsidR="00DA05A2" w:rsidRDefault="00DA05A2" w:rsidP="00DA05A2"/>
    <w:p w14:paraId="2759F0FD" w14:textId="77777777" w:rsidR="00DA05A2" w:rsidRDefault="00DA05A2" w:rsidP="00DA05A2">
      <w:pPr>
        <w:ind w:left="2124" w:firstLine="708"/>
        <w:rPr>
          <w:b/>
        </w:rPr>
      </w:pPr>
      <w:r>
        <w:rPr>
          <w:b/>
        </w:rPr>
        <w:t xml:space="preserve">§ </w:t>
      </w:r>
      <w:r w:rsidR="00FB2D28">
        <w:rPr>
          <w:b/>
        </w:rPr>
        <w:t>6</w:t>
      </w:r>
      <w:r>
        <w:rPr>
          <w:b/>
        </w:rPr>
        <w:t xml:space="preserve"> Vertragsänderungen</w:t>
      </w:r>
    </w:p>
    <w:p w14:paraId="407ED0FC" w14:textId="77777777" w:rsidR="00DA05A2" w:rsidRPr="00E61EB7" w:rsidRDefault="00DA05A2" w:rsidP="00DA05A2"/>
    <w:p w14:paraId="5C241A6D" w14:textId="77777777" w:rsidR="00DA05A2" w:rsidRDefault="00DA05A2" w:rsidP="00DA05A2">
      <w:pPr>
        <w:jc w:val="both"/>
      </w:pPr>
      <w:r w:rsidRPr="00DA05A2">
        <w:t>AG</w:t>
      </w:r>
      <w:r>
        <w:t xml:space="preserve"> kann vom Pflichtenheft abweichende Änderungen des Auftrags verlangen, wenn sie erforderlich sind, um den mit dem </w:t>
      </w:r>
      <w:r w:rsidRPr="00DA05A2">
        <w:t>VG</w:t>
      </w:r>
      <w:r>
        <w:t xml:space="preserve"> verbundenen Erfolg zu erreichen oder zu sichern. Vertragsänderungen</w:t>
      </w:r>
      <w:r w:rsidR="00DD06E0">
        <w:t xml:space="preserve"> </w:t>
      </w:r>
      <w:r>
        <w:t xml:space="preserve">und die mit ihr in Zusammenhang stehenden Zusatzvereinbarungen bedürfen der Schriftform. Hierdurch bedingte unvermeidliche Zeitverschiebungen sind </w:t>
      </w:r>
      <w:r w:rsidR="005636A9">
        <w:t>Herrn Schütze</w:t>
      </w:r>
      <w:r>
        <w:t xml:space="preserve"> unverzüglich mitzuteilen.</w:t>
      </w:r>
    </w:p>
    <w:p w14:paraId="7016C15B" w14:textId="77777777" w:rsidR="00DA05A2" w:rsidRPr="00E61EB7" w:rsidRDefault="00DA05A2" w:rsidP="00DA05A2"/>
    <w:p w14:paraId="3404A044" w14:textId="77777777" w:rsidR="00DA05A2" w:rsidRPr="00E61EB7" w:rsidRDefault="00DA05A2" w:rsidP="00DA05A2"/>
    <w:p w14:paraId="3085333C" w14:textId="77777777" w:rsidR="00DA05A2" w:rsidRDefault="00FB2D28" w:rsidP="00DA05A2">
      <w:pPr>
        <w:ind w:left="2124" w:firstLine="708"/>
        <w:rPr>
          <w:b/>
        </w:rPr>
      </w:pPr>
      <w:r>
        <w:rPr>
          <w:b/>
        </w:rPr>
        <w:t xml:space="preserve">§ </w:t>
      </w:r>
      <w:r w:rsidR="005636A9">
        <w:rPr>
          <w:b/>
        </w:rPr>
        <w:t>7</w:t>
      </w:r>
      <w:r w:rsidR="00DA05A2">
        <w:rPr>
          <w:b/>
        </w:rPr>
        <w:t xml:space="preserve"> Quellcode</w:t>
      </w:r>
    </w:p>
    <w:p w14:paraId="010B592C" w14:textId="77777777" w:rsidR="00DA05A2" w:rsidRPr="00E61EB7" w:rsidRDefault="00DA05A2" w:rsidP="00DA05A2"/>
    <w:p w14:paraId="6528FFD6" w14:textId="7790D509" w:rsidR="00DA05A2" w:rsidRDefault="000A37DB" w:rsidP="00DA05A2">
      <w:r w:rsidRPr="000A37DB">
        <w:t>Der Quellcode verbleibt bei beiden Parteien des Softwarevertrags und kann vom Ersteller und Nutzer verändert und weiterentwickelt werden. Jegliche Änderungen sind zu dokumentieren und der anderen Partei zur Verfügung zu stellen.</w:t>
      </w:r>
    </w:p>
    <w:p w14:paraId="70EB997B" w14:textId="77777777" w:rsidR="00DA05A2" w:rsidRDefault="00DA05A2" w:rsidP="00DA05A2"/>
    <w:p w14:paraId="196BF906" w14:textId="77777777" w:rsidR="00DA05A2" w:rsidRDefault="005636A9" w:rsidP="00DA05A2">
      <w:pPr>
        <w:ind w:left="2124" w:firstLine="708"/>
        <w:rPr>
          <w:b/>
        </w:rPr>
      </w:pPr>
      <w:r>
        <w:rPr>
          <w:b/>
        </w:rPr>
        <w:t>§ 8</w:t>
      </w:r>
      <w:r w:rsidR="00DA05A2">
        <w:rPr>
          <w:b/>
        </w:rPr>
        <w:t xml:space="preserve"> Vergütung</w:t>
      </w:r>
    </w:p>
    <w:p w14:paraId="5E3D200A" w14:textId="77777777" w:rsidR="00DA05A2" w:rsidRPr="00E61EB7" w:rsidRDefault="00DA05A2" w:rsidP="00DA05A2"/>
    <w:p w14:paraId="6A02F6B2" w14:textId="77777777" w:rsidR="005636A9" w:rsidRDefault="00DA05A2" w:rsidP="00DA05A2">
      <w:r>
        <w:t>Die Vergütung von</w:t>
      </w:r>
      <w:r w:rsidR="005636A9">
        <w:t xml:space="preserve"> Herrn Schütze </w:t>
      </w:r>
      <w:r>
        <w:t>beträgt insgesamt</w:t>
      </w:r>
      <w:r w:rsidR="005636A9">
        <w:t xml:space="preserve"> 3 Halbjahresnoten. Diese unterteilen sich in jeweils eine Halbjahresnote für:</w:t>
      </w:r>
    </w:p>
    <w:p w14:paraId="0EBF0D6B" w14:textId="77777777" w:rsidR="005636A9" w:rsidRDefault="005636A9" w:rsidP="00DA05A2"/>
    <w:p w14:paraId="527273EC" w14:textId="77777777" w:rsidR="005636A9" w:rsidRDefault="005C574D" w:rsidP="005636A9">
      <w:pPr>
        <w:numPr>
          <w:ilvl w:val="0"/>
          <w:numId w:val="3"/>
        </w:numPr>
      </w:pPr>
      <w:r>
        <w:t>Die Dokumentation/Anleitung,</w:t>
      </w:r>
    </w:p>
    <w:p w14:paraId="0BD60B77" w14:textId="77777777" w:rsidR="00EF7942" w:rsidRDefault="00EF7942" w:rsidP="005636A9">
      <w:pPr>
        <w:numPr>
          <w:ilvl w:val="0"/>
          <w:numId w:val="3"/>
        </w:numPr>
      </w:pPr>
      <w:r>
        <w:t>Die Präsentation des fertigen Softwareproduktes und</w:t>
      </w:r>
    </w:p>
    <w:p w14:paraId="2D8288D5" w14:textId="77777777" w:rsidR="00EF7942" w:rsidRDefault="00EF7942" w:rsidP="005636A9">
      <w:pPr>
        <w:numPr>
          <w:ilvl w:val="0"/>
          <w:numId w:val="3"/>
        </w:numPr>
      </w:pPr>
      <w:r>
        <w:t>Da</w:t>
      </w:r>
      <w:r w:rsidR="005C574D">
        <w:t>s fertige Softwareprodukt</w:t>
      </w:r>
    </w:p>
    <w:p w14:paraId="03C81A7D" w14:textId="77777777" w:rsidR="005636A9" w:rsidRDefault="005636A9" w:rsidP="00DA05A2"/>
    <w:p w14:paraId="2EACEF59" w14:textId="77777777" w:rsidR="00DA05A2" w:rsidRDefault="00DA05A2" w:rsidP="00DA05A2"/>
    <w:p w14:paraId="3B66FD2D" w14:textId="77777777" w:rsidR="00DA05A2" w:rsidRDefault="00EF7942" w:rsidP="00DA05A2">
      <w:pPr>
        <w:ind w:left="2124" w:firstLine="708"/>
        <w:rPr>
          <w:b/>
        </w:rPr>
      </w:pPr>
      <w:r>
        <w:rPr>
          <w:b/>
        </w:rPr>
        <w:t>§ 9</w:t>
      </w:r>
      <w:r w:rsidR="00DA05A2">
        <w:rPr>
          <w:b/>
        </w:rPr>
        <w:t xml:space="preserve"> Haftung</w:t>
      </w:r>
      <w:r>
        <w:rPr>
          <w:b/>
        </w:rPr>
        <w:t xml:space="preserve"> und Plagiate</w:t>
      </w:r>
    </w:p>
    <w:p w14:paraId="790B8B00" w14:textId="77777777" w:rsidR="00DA05A2" w:rsidRPr="00E61EB7" w:rsidRDefault="00DA05A2" w:rsidP="00DA05A2"/>
    <w:p w14:paraId="4AE06F2B" w14:textId="77777777" w:rsidR="00DA05A2" w:rsidRDefault="00EF7942" w:rsidP="00DA05A2">
      <w:pPr>
        <w:jc w:val="both"/>
      </w:pPr>
      <w:r>
        <w:t xml:space="preserve">Die Ersteller garantieren hiermit, dass Sie das Softwareprodukt selbst entwickelt haben und keine anderen als im Pflichtenheft angegebenen Hilfen beansprucht haben. Ein Verstoß gegen diese Vereinbarung wird durch das Vergeben von 0 Punkten für eine oder mehrere Halbjahresnoten geahndet.  </w:t>
      </w:r>
    </w:p>
    <w:p w14:paraId="16EB99FC" w14:textId="77777777" w:rsidR="00C26A91" w:rsidRDefault="00C26A91" w:rsidP="00DA05A2">
      <w:pPr>
        <w:jc w:val="both"/>
      </w:pPr>
    </w:p>
    <w:p w14:paraId="36614EB5" w14:textId="77777777" w:rsidR="009E20D1" w:rsidRDefault="009E20D1" w:rsidP="00DA05A2">
      <w:pPr>
        <w:jc w:val="both"/>
      </w:pPr>
    </w:p>
    <w:p w14:paraId="1EE3D6B3" w14:textId="77777777" w:rsidR="009E20D1" w:rsidRDefault="009E20D1" w:rsidP="00DA05A2">
      <w:pPr>
        <w:jc w:val="both"/>
      </w:pPr>
    </w:p>
    <w:p w14:paraId="7962D673" w14:textId="77777777" w:rsidR="009E20D1" w:rsidRDefault="009E20D1" w:rsidP="00DA05A2">
      <w:pPr>
        <w:jc w:val="both"/>
      </w:pPr>
    </w:p>
    <w:p w14:paraId="1F159B51" w14:textId="77777777" w:rsidR="00DA05A2" w:rsidRPr="00E61EB7" w:rsidRDefault="00DA05A2" w:rsidP="00DA05A2"/>
    <w:p w14:paraId="1AF42BF9" w14:textId="77777777" w:rsidR="00DA05A2" w:rsidRDefault="00DA05A2" w:rsidP="00DA05A2">
      <w:pPr>
        <w:ind w:left="2124" w:firstLine="708"/>
      </w:pPr>
      <w:r>
        <w:rPr>
          <w:b/>
        </w:rPr>
        <w:lastRenderedPageBreak/>
        <w:t>§ 1</w:t>
      </w:r>
      <w:r w:rsidR="00EF7942">
        <w:rPr>
          <w:b/>
        </w:rPr>
        <w:t>0</w:t>
      </w:r>
      <w:r>
        <w:rPr>
          <w:b/>
        </w:rPr>
        <w:t xml:space="preserve"> Schlussbestimmungen</w:t>
      </w:r>
    </w:p>
    <w:p w14:paraId="2447B61E" w14:textId="77777777" w:rsidR="00DA05A2" w:rsidRPr="00E61EB7" w:rsidRDefault="00DA05A2" w:rsidP="00DA05A2"/>
    <w:p w14:paraId="6E225B63" w14:textId="77777777" w:rsidR="00DA05A2" w:rsidRPr="000644F7" w:rsidRDefault="00DA05A2" w:rsidP="00DA05A2">
      <w:pPr>
        <w:jc w:val="both"/>
      </w:pPr>
      <w:r>
        <w:t>Vertragsänderungen oder Ergänzungen sind schriftlich festzuhalten.</w:t>
      </w:r>
      <w:r w:rsidRPr="005040BB">
        <w:t xml:space="preserve"> </w:t>
      </w:r>
      <w:r w:rsidRPr="000644F7">
        <w:t>Sollten einzelne Bestimmungen dieses Vertrages unwirksam sein, so wird dadurch die Wirksamkeit des Vertrags im Übrigen nicht berührt.</w:t>
      </w:r>
    </w:p>
    <w:p w14:paraId="3718D189" w14:textId="77777777" w:rsidR="00DA05A2" w:rsidRDefault="00DA05A2" w:rsidP="00DA05A2">
      <w:pPr>
        <w:jc w:val="both"/>
      </w:pPr>
    </w:p>
    <w:p w14:paraId="4E2B5640" w14:textId="77777777" w:rsidR="00DA05A2" w:rsidRDefault="00DA05A2" w:rsidP="00DA05A2">
      <w:pPr>
        <w:pStyle w:val="Pieddepage"/>
        <w:tabs>
          <w:tab w:val="clear" w:pos="4536"/>
          <w:tab w:val="clear" w:pos="9072"/>
        </w:tabs>
      </w:pPr>
    </w:p>
    <w:p w14:paraId="6F98BB26" w14:textId="77777777" w:rsidR="00CB71F9" w:rsidRPr="001E0C54" w:rsidRDefault="00CB71F9" w:rsidP="00CB71F9">
      <w:pPr>
        <w:jc w:val="both"/>
      </w:pPr>
    </w:p>
    <w:p w14:paraId="43E8EF91" w14:textId="094C7C17" w:rsidR="00CB71F9" w:rsidRDefault="00144D89" w:rsidP="00CB71F9">
      <w:pPr>
        <w:jc w:val="both"/>
      </w:pPr>
      <w:r>
        <w:t>Potsdam, 10. Jan. 2025</w:t>
      </w:r>
    </w:p>
    <w:p w14:paraId="5A3B5DC6" w14:textId="77777777" w:rsidR="00EF7942" w:rsidRDefault="00EF7942" w:rsidP="00CB71F9">
      <w:pPr>
        <w:jc w:val="both"/>
      </w:pPr>
    </w:p>
    <w:p w14:paraId="32895570" w14:textId="77777777" w:rsidR="00EF7942" w:rsidRPr="001E0C54" w:rsidRDefault="00EF7942" w:rsidP="00EF7942">
      <w:pPr>
        <w:jc w:val="both"/>
      </w:pPr>
    </w:p>
    <w:p w14:paraId="599F81BA" w14:textId="77777777" w:rsidR="00EF7942" w:rsidRPr="001E0C54" w:rsidRDefault="00EF7942" w:rsidP="00EF7942">
      <w:pPr>
        <w:jc w:val="both"/>
      </w:pPr>
      <w:r w:rsidRPr="001E0C54">
        <w:t>………………………………………………………………………………………………………….</w:t>
      </w:r>
    </w:p>
    <w:p w14:paraId="5740A6D1" w14:textId="6900CB8F" w:rsidR="00EF7942" w:rsidRDefault="00EF7942" w:rsidP="00EF7942">
      <w:r w:rsidRPr="001E0C54">
        <w:t xml:space="preserve">Unterschrift </w:t>
      </w:r>
      <w:r w:rsidR="00C57111">
        <w:t xml:space="preserve">Paul </w:t>
      </w:r>
      <w:proofErr w:type="spellStart"/>
      <w:r w:rsidR="00C57111">
        <w:t>Chappuzeau</w:t>
      </w:r>
      <w:proofErr w:type="spellEnd"/>
    </w:p>
    <w:p w14:paraId="664C8F7E" w14:textId="77777777" w:rsidR="00EF7942" w:rsidRDefault="00EF7942" w:rsidP="00EF7942"/>
    <w:p w14:paraId="2229C05F" w14:textId="77777777" w:rsidR="00EF7942" w:rsidRPr="001E0C54" w:rsidRDefault="00EF7942" w:rsidP="00EF7942">
      <w:pPr>
        <w:jc w:val="both"/>
      </w:pPr>
      <w:r w:rsidRPr="001E0C54">
        <w:t>………………………………………………………………………………………………………….</w:t>
      </w:r>
    </w:p>
    <w:p w14:paraId="36C5D00F" w14:textId="5CEA0E1F" w:rsidR="00EF7942" w:rsidRDefault="00EF7942" w:rsidP="00EF7942">
      <w:r w:rsidRPr="001E0C54">
        <w:t xml:space="preserve">Unterschrift </w:t>
      </w:r>
      <w:r w:rsidR="00C57111">
        <w:t xml:space="preserve">Salem </w:t>
      </w:r>
      <w:r w:rsidR="00144D89">
        <w:t>von Bülow</w:t>
      </w:r>
    </w:p>
    <w:p w14:paraId="5DCB973B" w14:textId="77777777" w:rsidR="00EF7942" w:rsidRDefault="00EF7942" w:rsidP="00EF7942"/>
    <w:p w14:paraId="66758CB8" w14:textId="77777777" w:rsidR="00EF7942" w:rsidRPr="001E0C54" w:rsidRDefault="00EF7942" w:rsidP="00EF7942">
      <w:pPr>
        <w:jc w:val="both"/>
      </w:pPr>
      <w:r w:rsidRPr="001E0C54">
        <w:t>………………………………………………………………………………………………………….</w:t>
      </w:r>
    </w:p>
    <w:p w14:paraId="46A46A53" w14:textId="4B1FAC84" w:rsidR="00EF7942" w:rsidRDefault="00EF7942" w:rsidP="00EF7942">
      <w:pPr>
        <w:jc w:val="both"/>
      </w:pPr>
      <w:r w:rsidRPr="001E0C54">
        <w:t>Unterschrift</w:t>
      </w:r>
      <w:r w:rsidR="00C57111">
        <w:t xml:space="preserve"> Jan </w:t>
      </w:r>
      <w:r w:rsidR="00144D89">
        <w:t xml:space="preserve">Torge </w:t>
      </w:r>
      <w:proofErr w:type="spellStart"/>
      <w:r w:rsidR="00144D89">
        <w:t>Dörschel</w:t>
      </w:r>
      <w:proofErr w:type="spellEnd"/>
      <w:r w:rsidRPr="001E0C54">
        <w:tab/>
      </w:r>
      <w:r w:rsidRPr="001E0C54">
        <w:tab/>
      </w:r>
      <w:r w:rsidRPr="001E0C54">
        <w:tab/>
      </w:r>
      <w:r>
        <w:tab/>
      </w:r>
    </w:p>
    <w:p w14:paraId="2C8FD92E" w14:textId="77777777" w:rsidR="00EF7942" w:rsidRDefault="00EF7942" w:rsidP="00EF7942"/>
    <w:p w14:paraId="758DB4E2" w14:textId="77777777" w:rsidR="000A37DB" w:rsidRPr="001E0C54" w:rsidRDefault="000A37DB" w:rsidP="000A37DB">
      <w:pPr>
        <w:jc w:val="both"/>
      </w:pPr>
      <w:r w:rsidRPr="001E0C54">
        <w:t>………………………………………………………………………………………………………….</w:t>
      </w:r>
    </w:p>
    <w:p w14:paraId="00FD9973" w14:textId="62C4170B" w:rsidR="000A37DB" w:rsidRPr="00EF7942" w:rsidRDefault="000A37DB" w:rsidP="00EF7942">
      <w:r w:rsidRPr="001E0C54">
        <w:t xml:space="preserve">Unterschrift </w:t>
      </w:r>
      <w:r>
        <w:t>Christopher Schütze</w:t>
      </w:r>
    </w:p>
    <w:sectPr w:rsidR="000A37DB" w:rsidRPr="00EF7942">
      <w:pgSz w:w="11906" w:h="16838"/>
      <w:pgMar w:top="964" w:right="1021" w:bottom="833" w:left="1814"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DF8F2" w14:textId="77777777" w:rsidR="00382E91" w:rsidRDefault="00382E91">
      <w:r>
        <w:separator/>
      </w:r>
    </w:p>
  </w:endnote>
  <w:endnote w:type="continuationSeparator" w:id="0">
    <w:p w14:paraId="371187A3" w14:textId="77777777" w:rsidR="00382E91" w:rsidRDefault="0038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EBFE5" w14:textId="77777777" w:rsidR="00382E91" w:rsidRDefault="00382E91">
      <w:r>
        <w:separator/>
      </w:r>
    </w:p>
  </w:footnote>
  <w:footnote w:type="continuationSeparator" w:id="0">
    <w:p w14:paraId="78014BD5" w14:textId="77777777" w:rsidR="00382E91" w:rsidRDefault="0038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65A05"/>
    <w:multiLevelType w:val="hybridMultilevel"/>
    <w:tmpl w:val="63E6EDDC"/>
    <w:lvl w:ilvl="0" w:tplc="1004D2D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6890E9B"/>
    <w:multiLevelType w:val="hybridMultilevel"/>
    <w:tmpl w:val="E50E0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2014A0"/>
    <w:multiLevelType w:val="hybridMultilevel"/>
    <w:tmpl w:val="0574AC42"/>
    <w:lvl w:ilvl="0" w:tplc="947CDE42">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56774C23"/>
    <w:multiLevelType w:val="multilevel"/>
    <w:tmpl w:val="4CAE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B7F49"/>
    <w:multiLevelType w:val="hybridMultilevel"/>
    <w:tmpl w:val="F36296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8355BE"/>
    <w:multiLevelType w:val="hybridMultilevel"/>
    <w:tmpl w:val="C67E8050"/>
    <w:lvl w:ilvl="0" w:tplc="8F5EB57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646531C7"/>
    <w:multiLevelType w:val="hybridMultilevel"/>
    <w:tmpl w:val="3B92BF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5924E4"/>
    <w:multiLevelType w:val="hybridMultilevel"/>
    <w:tmpl w:val="01185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650853">
    <w:abstractNumId w:val="4"/>
  </w:num>
  <w:num w:numId="2" w16cid:durableId="954678579">
    <w:abstractNumId w:val="1"/>
  </w:num>
  <w:num w:numId="3" w16cid:durableId="1091395837">
    <w:abstractNumId w:val="7"/>
  </w:num>
  <w:num w:numId="4" w16cid:durableId="1328749318">
    <w:abstractNumId w:val="2"/>
  </w:num>
  <w:num w:numId="5" w16cid:durableId="804615528">
    <w:abstractNumId w:val="5"/>
  </w:num>
  <w:num w:numId="6" w16cid:durableId="744572125">
    <w:abstractNumId w:val="0"/>
  </w:num>
  <w:num w:numId="7" w16cid:durableId="1814373875">
    <w:abstractNumId w:val="6"/>
  </w:num>
  <w:num w:numId="8" w16cid:durableId="1042244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F1"/>
    <w:rsid w:val="000112DB"/>
    <w:rsid w:val="00014BFB"/>
    <w:rsid w:val="00030A68"/>
    <w:rsid w:val="00042E2A"/>
    <w:rsid w:val="000459BF"/>
    <w:rsid w:val="000834FA"/>
    <w:rsid w:val="00086F57"/>
    <w:rsid w:val="000A37DB"/>
    <w:rsid w:val="000D195E"/>
    <w:rsid w:val="000E4EB3"/>
    <w:rsid w:val="000F20B5"/>
    <w:rsid w:val="0011284E"/>
    <w:rsid w:val="00113D7B"/>
    <w:rsid w:val="00136734"/>
    <w:rsid w:val="00144D89"/>
    <w:rsid w:val="001535E9"/>
    <w:rsid w:val="00153B0E"/>
    <w:rsid w:val="0016349B"/>
    <w:rsid w:val="00166F6B"/>
    <w:rsid w:val="00190B1A"/>
    <w:rsid w:val="00201FD1"/>
    <w:rsid w:val="002237C2"/>
    <w:rsid w:val="002656D6"/>
    <w:rsid w:val="002676F9"/>
    <w:rsid w:val="0027669E"/>
    <w:rsid w:val="0028579C"/>
    <w:rsid w:val="002C0749"/>
    <w:rsid w:val="002C3D04"/>
    <w:rsid w:val="002F2E82"/>
    <w:rsid w:val="0035241F"/>
    <w:rsid w:val="00373C67"/>
    <w:rsid w:val="00375186"/>
    <w:rsid w:val="0038177E"/>
    <w:rsid w:val="00382E91"/>
    <w:rsid w:val="00391D4F"/>
    <w:rsid w:val="00400010"/>
    <w:rsid w:val="004310A4"/>
    <w:rsid w:val="0044373A"/>
    <w:rsid w:val="00446658"/>
    <w:rsid w:val="004B0C81"/>
    <w:rsid w:val="004B1AF9"/>
    <w:rsid w:val="004B293A"/>
    <w:rsid w:val="004B502C"/>
    <w:rsid w:val="004C7CC9"/>
    <w:rsid w:val="00526CB3"/>
    <w:rsid w:val="005636A9"/>
    <w:rsid w:val="00597FCB"/>
    <w:rsid w:val="005C574D"/>
    <w:rsid w:val="005D41B2"/>
    <w:rsid w:val="005D6B25"/>
    <w:rsid w:val="00617536"/>
    <w:rsid w:val="006510E1"/>
    <w:rsid w:val="0065200E"/>
    <w:rsid w:val="00676133"/>
    <w:rsid w:val="006D2328"/>
    <w:rsid w:val="006D32EB"/>
    <w:rsid w:val="007038AA"/>
    <w:rsid w:val="007417CB"/>
    <w:rsid w:val="00782FB8"/>
    <w:rsid w:val="0078772A"/>
    <w:rsid w:val="007C2E0C"/>
    <w:rsid w:val="008158B0"/>
    <w:rsid w:val="00816AB5"/>
    <w:rsid w:val="00836A17"/>
    <w:rsid w:val="0084046D"/>
    <w:rsid w:val="0084229C"/>
    <w:rsid w:val="00854F9B"/>
    <w:rsid w:val="008D5AF9"/>
    <w:rsid w:val="008F63B1"/>
    <w:rsid w:val="008F7BCF"/>
    <w:rsid w:val="0090015C"/>
    <w:rsid w:val="00902FB8"/>
    <w:rsid w:val="00946605"/>
    <w:rsid w:val="00962800"/>
    <w:rsid w:val="00976663"/>
    <w:rsid w:val="00977CF5"/>
    <w:rsid w:val="009802B0"/>
    <w:rsid w:val="009C5182"/>
    <w:rsid w:val="009C6BCD"/>
    <w:rsid w:val="009D08BE"/>
    <w:rsid w:val="009D1DD0"/>
    <w:rsid w:val="009E20D1"/>
    <w:rsid w:val="00A16A4F"/>
    <w:rsid w:val="00A23525"/>
    <w:rsid w:val="00A46A51"/>
    <w:rsid w:val="00A67AF1"/>
    <w:rsid w:val="00A727F5"/>
    <w:rsid w:val="00A73F1D"/>
    <w:rsid w:val="00A80F49"/>
    <w:rsid w:val="00AC0D12"/>
    <w:rsid w:val="00AC726E"/>
    <w:rsid w:val="00B025C0"/>
    <w:rsid w:val="00B03F05"/>
    <w:rsid w:val="00B1299B"/>
    <w:rsid w:val="00B2496F"/>
    <w:rsid w:val="00B3618A"/>
    <w:rsid w:val="00B75D64"/>
    <w:rsid w:val="00BC2ED0"/>
    <w:rsid w:val="00BE65D1"/>
    <w:rsid w:val="00C04092"/>
    <w:rsid w:val="00C06532"/>
    <w:rsid w:val="00C15D83"/>
    <w:rsid w:val="00C26A91"/>
    <w:rsid w:val="00C4181B"/>
    <w:rsid w:val="00C543B4"/>
    <w:rsid w:val="00C57111"/>
    <w:rsid w:val="00C82183"/>
    <w:rsid w:val="00CB71F9"/>
    <w:rsid w:val="00CD0764"/>
    <w:rsid w:val="00CD4E48"/>
    <w:rsid w:val="00D665F3"/>
    <w:rsid w:val="00D74549"/>
    <w:rsid w:val="00DA05A2"/>
    <w:rsid w:val="00DA4B22"/>
    <w:rsid w:val="00DC1D49"/>
    <w:rsid w:val="00DD06E0"/>
    <w:rsid w:val="00DD4030"/>
    <w:rsid w:val="00DD4B22"/>
    <w:rsid w:val="00E14FD5"/>
    <w:rsid w:val="00E21725"/>
    <w:rsid w:val="00E66121"/>
    <w:rsid w:val="00E836FA"/>
    <w:rsid w:val="00EC3795"/>
    <w:rsid w:val="00EF7942"/>
    <w:rsid w:val="00F02670"/>
    <w:rsid w:val="00F22C39"/>
    <w:rsid w:val="00F27F2F"/>
    <w:rsid w:val="00FB2D28"/>
    <w:rsid w:val="00FE6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7FFF2"/>
  <w15:chartTrackingRefBased/>
  <w15:docId w15:val="{23F994E4-15FF-4375-BC79-46143AE7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rPr>
  </w:style>
  <w:style w:type="paragraph" w:styleId="Titre1">
    <w:name w:val="heading 1"/>
    <w:basedOn w:val="Normal"/>
    <w:next w:val="Normal"/>
    <w:link w:val="Titre1Car"/>
    <w:qFormat/>
    <w:pPr>
      <w:keepNext/>
      <w:jc w:val="right"/>
      <w:outlineLvl w:val="0"/>
    </w:pPr>
    <w:rPr>
      <w:b/>
      <w:sz w:val="28"/>
    </w:rPr>
  </w:style>
  <w:style w:type="paragraph" w:styleId="Titre2">
    <w:name w:val="heading 2"/>
    <w:basedOn w:val="Normal"/>
    <w:next w:val="Normal"/>
    <w:qFormat/>
    <w:pPr>
      <w:keepNext/>
      <w:jc w:val="center"/>
      <w:outlineLvl w:val="1"/>
    </w:pPr>
    <w:rPr>
      <w:b/>
      <w:sz w:val="96"/>
    </w:rPr>
  </w:style>
  <w:style w:type="paragraph" w:styleId="Titre3">
    <w:name w:val="heading 3"/>
    <w:basedOn w:val="Normal"/>
    <w:next w:val="Normal"/>
    <w:qFormat/>
    <w:pPr>
      <w:keepNext/>
      <w:outlineLvl w:val="2"/>
    </w:pPr>
    <w:rPr>
      <w:b/>
      <w:sz w:val="28"/>
    </w:rPr>
  </w:style>
  <w:style w:type="paragraph" w:styleId="Titre4">
    <w:name w:val="heading 4"/>
    <w:basedOn w:val="Normal"/>
    <w:next w:val="Normal"/>
    <w:link w:val="Titre4Car"/>
    <w:uiPriority w:val="9"/>
    <w:unhideWhenUsed/>
    <w:qFormat/>
    <w:rsid w:val="00DA05A2"/>
    <w:pPr>
      <w:keepNext/>
      <w:spacing w:before="240" w:after="60"/>
      <w:outlineLvl w:val="3"/>
    </w:pPr>
    <w:rPr>
      <w:rFonts w:ascii="Calibri" w:hAnsi="Calibri"/>
      <w:b/>
      <w:bCs/>
      <w:sz w:val="28"/>
      <w:szCs w:val="28"/>
    </w:rPr>
  </w:style>
  <w:style w:type="paragraph" w:styleId="Titre5">
    <w:name w:val="heading 5"/>
    <w:basedOn w:val="Normal"/>
    <w:next w:val="Normal"/>
    <w:qFormat/>
    <w:pPr>
      <w:keepNext/>
      <w:outlineLvl w:val="4"/>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Corpsdetexte3">
    <w:name w:val="Body Text 3"/>
    <w:basedOn w:val="Normal"/>
    <w:pPr>
      <w:spacing w:line="360" w:lineRule="auto"/>
      <w:jc w:val="both"/>
    </w:pPr>
    <w:rPr>
      <w:sz w:val="20"/>
    </w:rPr>
  </w:style>
  <w:style w:type="paragraph" w:styleId="Corpsdetexte">
    <w:name w:val="Body Text"/>
    <w:basedOn w:val="Normal"/>
    <w:pPr>
      <w:spacing w:line="360" w:lineRule="auto"/>
    </w:pPr>
    <w:rPr>
      <w:i/>
    </w:rPr>
  </w:style>
  <w:style w:type="character" w:styleId="Numrodepage">
    <w:name w:val="page number"/>
    <w:basedOn w:val="Policepardfaut"/>
  </w:style>
  <w:style w:type="paragraph" w:customStyle="1" w:styleId="Textkrper21">
    <w:name w:val="Textkörper 21"/>
    <w:basedOn w:val="Normal"/>
    <w:pPr>
      <w:spacing w:line="360" w:lineRule="auto"/>
      <w:ind w:left="284"/>
      <w:jc w:val="both"/>
    </w:pPr>
    <w:rPr>
      <w:sz w:val="24"/>
    </w:rPr>
  </w:style>
  <w:style w:type="paragraph" w:styleId="Corpsdetexte2">
    <w:name w:val="Body Text 2"/>
    <w:basedOn w:val="Normal"/>
    <w:pPr>
      <w:spacing w:line="360" w:lineRule="auto"/>
    </w:pPr>
  </w:style>
  <w:style w:type="paragraph" w:styleId="Notedebasdepage">
    <w:name w:val="footnote text"/>
    <w:basedOn w:val="Normal"/>
    <w:semiHidden/>
    <w:rPr>
      <w:sz w:val="20"/>
    </w:rPr>
  </w:style>
  <w:style w:type="character" w:styleId="Lienhypertexte">
    <w:name w:val="Hyperlink"/>
    <w:rPr>
      <w:color w:val="0000FF"/>
      <w:u w:val="single"/>
    </w:rPr>
  </w:style>
  <w:style w:type="paragraph" w:styleId="Retraitcorpsdetexte">
    <w:name w:val="Body Text Indent"/>
    <w:basedOn w:val="Normal"/>
    <w:pPr>
      <w:ind w:left="360"/>
    </w:pPr>
  </w:style>
  <w:style w:type="character" w:customStyle="1" w:styleId="BesuchterHyperlink">
    <w:name w:val="BesuchterHyperlink"/>
    <w:rsid w:val="00400010"/>
    <w:rPr>
      <w:color w:val="800080"/>
      <w:u w:val="single"/>
    </w:rPr>
  </w:style>
  <w:style w:type="character" w:customStyle="1" w:styleId="Titre1Car">
    <w:name w:val="Titre 1 Car"/>
    <w:link w:val="Titre1"/>
    <w:rsid w:val="00BE65D1"/>
    <w:rPr>
      <w:rFonts w:ascii="Arial" w:hAnsi="Arial"/>
      <w:b/>
      <w:sz w:val="28"/>
    </w:rPr>
  </w:style>
  <w:style w:type="character" w:customStyle="1" w:styleId="Titre4Car">
    <w:name w:val="Titre 4 Car"/>
    <w:link w:val="Titre4"/>
    <w:uiPriority w:val="9"/>
    <w:rsid w:val="00DA05A2"/>
    <w:rPr>
      <w:rFonts w:ascii="Calibri" w:hAnsi="Calibri"/>
      <w:b/>
      <w:bCs/>
      <w:sz w:val="28"/>
      <w:szCs w:val="28"/>
    </w:rPr>
  </w:style>
  <w:style w:type="paragraph" w:styleId="Textedebulles">
    <w:name w:val="Balloon Text"/>
    <w:basedOn w:val="Normal"/>
    <w:link w:val="TextedebullesCar"/>
    <w:uiPriority w:val="99"/>
    <w:semiHidden/>
    <w:unhideWhenUsed/>
    <w:rsid w:val="00F02670"/>
    <w:rPr>
      <w:rFonts w:ascii="Tahoma" w:hAnsi="Tahoma" w:cs="Tahoma"/>
      <w:sz w:val="16"/>
      <w:szCs w:val="16"/>
    </w:rPr>
  </w:style>
  <w:style w:type="character" w:customStyle="1" w:styleId="TextedebullesCar">
    <w:name w:val="Texte de bulles Car"/>
    <w:link w:val="Textedebulles"/>
    <w:uiPriority w:val="99"/>
    <w:semiHidden/>
    <w:rsid w:val="00F02670"/>
    <w:rPr>
      <w:rFonts w:ascii="Tahoma" w:hAnsi="Tahoma" w:cs="Tahoma"/>
      <w:sz w:val="16"/>
      <w:szCs w:val="16"/>
    </w:rPr>
  </w:style>
  <w:style w:type="paragraph" w:styleId="Paragraphedeliste">
    <w:name w:val="List Paragraph"/>
    <w:basedOn w:val="Normal"/>
    <w:uiPriority w:val="34"/>
    <w:qFormat/>
    <w:rsid w:val="00B1299B"/>
    <w:pPr>
      <w:ind w:left="720"/>
      <w:contextualSpacing/>
    </w:pPr>
  </w:style>
  <w:style w:type="paragraph" w:styleId="NormalWeb">
    <w:name w:val="Normal (Web)"/>
    <w:basedOn w:val="Normal"/>
    <w:uiPriority w:val="99"/>
    <w:semiHidden/>
    <w:unhideWhenUsed/>
    <w:rsid w:val="000A37DB"/>
    <w:pPr>
      <w:spacing w:before="100" w:beforeAutospacing="1" w:after="100" w:afterAutospacing="1"/>
    </w:pPr>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4844">
      <w:bodyDiv w:val="1"/>
      <w:marLeft w:val="0"/>
      <w:marRight w:val="0"/>
      <w:marTop w:val="0"/>
      <w:marBottom w:val="0"/>
      <w:divBdr>
        <w:top w:val="none" w:sz="0" w:space="0" w:color="auto"/>
        <w:left w:val="none" w:sz="0" w:space="0" w:color="auto"/>
        <w:bottom w:val="none" w:sz="0" w:space="0" w:color="auto"/>
        <w:right w:val="none" w:sz="0" w:space="0" w:color="auto"/>
      </w:divBdr>
    </w:div>
    <w:div w:id="653724800">
      <w:bodyDiv w:val="1"/>
      <w:marLeft w:val="0"/>
      <w:marRight w:val="0"/>
      <w:marTop w:val="0"/>
      <w:marBottom w:val="0"/>
      <w:divBdr>
        <w:top w:val="none" w:sz="0" w:space="0" w:color="auto"/>
        <w:left w:val="none" w:sz="0" w:space="0" w:color="auto"/>
        <w:bottom w:val="none" w:sz="0" w:space="0" w:color="auto"/>
        <w:right w:val="none" w:sz="0" w:space="0" w:color="auto"/>
      </w:divBdr>
    </w:div>
    <w:div w:id="1369143092">
      <w:bodyDiv w:val="1"/>
      <w:marLeft w:val="0"/>
      <w:marRight w:val="0"/>
      <w:marTop w:val="0"/>
      <w:marBottom w:val="0"/>
      <w:divBdr>
        <w:top w:val="none" w:sz="0" w:space="0" w:color="auto"/>
        <w:left w:val="none" w:sz="0" w:space="0" w:color="auto"/>
        <w:bottom w:val="none" w:sz="0" w:space="0" w:color="auto"/>
        <w:right w:val="none" w:sz="0" w:space="0" w:color="auto"/>
      </w:divBdr>
      <w:divsChild>
        <w:div w:id="1553812297">
          <w:marLeft w:val="0"/>
          <w:marRight w:val="0"/>
          <w:marTop w:val="0"/>
          <w:marBottom w:val="0"/>
          <w:divBdr>
            <w:top w:val="none" w:sz="0" w:space="0" w:color="auto"/>
            <w:left w:val="none" w:sz="0" w:space="0" w:color="auto"/>
            <w:bottom w:val="none" w:sz="0" w:space="0" w:color="auto"/>
            <w:right w:val="none" w:sz="0" w:space="0" w:color="auto"/>
          </w:divBdr>
        </w:div>
      </w:divsChild>
    </w:div>
    <w:div w:id="1648627755">
      <w:bodyDiv w:val="1"/>
      <w:marLeft w:val="0"/>
      <w:marRight w:val="0"/>
      <w:marTop w:val="0"/>
      <w:marBottom w:val="0"/>
      <w:divBdr>
        <w:top w:val="none" w:sz="0" w:space="0" w:color="auto"/>
        <w:left w:val="none" w:sz="0" w:space="0" w:color="auto"/>
        <w:bottom w:val="none" w:sz="0" w:space="0" w:color="auto"/>
        <w:right w:val="none" w:sz="0" w:space="0" w:color="auto"/>
      </w:divBdr>
    </w:div>
    <w:div w:id="18469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einsteingymnasium-potsdam.de/images/Bilder/header.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ustervertr&#228;ge\Mustervertrag_blanko.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G:\Musterverträge\Mustervertrag_blanko.dot</Template>
  <TotalTime>0</TotalTime>
  <Pages>4</Pages>
  <Words>832</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lpstr> </vt:lpstr>
    </vt:vector>
  </TitlesOfParts>
  <Company/>
  <LinksUpToDate>false</LinksUpToDate>
  <CharactersWithSpaces>5403</CharactersWithSpaces>
  <SharedDoc>false</SharedDoc>
  <HLinks>
    <vt:vector size="6" baseType="variant">
      <vt:variant>
        <vt:i4>5046362</vt:i4>
      </vt:variant>
      <vt:variant>
        <vt:i4>-1</vt:i4>
      </vt:variant>
      <vt:variant>
        <vt:i4>1026</vt:i4>
      </vt:variant>
      <vt:variant>
        <vt:i4>1</vt:i4>
      </vt:variant>
      <vt:variant>
        <vt:lpwstr>http://www.einsteingymnasium-potsdam.de/images/Bilder/header.png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Petra Faßbinder</dc:creator>
  <cp:keywords/>
  <cp:lastModifiedBy>Paul Chappuzeau</cp:lastModifiedBy>
  <cp:revision>2</cp:revision>
  <cp:lastPrinted>2016-06-21T08:33:00Z</cp:lastPrinted>
  <dcterms:created xsi:type="dcterms:W3CDTF">2025-01-10T21:10:00Z</dcterms:created>
  <dcterms:modified xsi:type="dcterms:W3CDTF">2025-01-10T21:10:00Z</dcterms:modified>
</cp:coreProperties>
</file>