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9C238D" w14:textId="64393952" w:rsidR="006D32EB" w:rsidRDefault="00C26A91">
      <w:r>
        <w:rPr>
          <w:noProof/>
        </w:rPr>
        <w:drawing>
          <wp:anchor distT="0" distB="0" distL="114300" distR="114300" simplePos="0" relativeHeight="251657728" behindDoc="0" locked="0" layoutInCell="1" allowOverlap="1" wp14:anchorId="258B8A30" wp14:editId="5FC9FAA7">
            <wp:simplePos x="0" y="0"/>
            <wp:positionH relativeFrom="column">
              <wp:posOffset>-685165</wp:posOffset>
            </wp:positionH>
            <wp:positionV relativeFrom="paragraph">
              <wp:posOffset>-247650</wp:posOffset>
            </wp:positionV>
            <wp:extent cx="3028950" cy="1040765"/>
            <wp:effectExtent l="0" t="0" r="0" b="0"/>
            <wp:wrapSquare wrapText="bothSides"/>
            <wp:docPr id="2" name="Bild 2" descr="Einstein-Gymnasium Potsd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instein-Gymnasium Potsdam"/>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3028950" cy="10407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0CBAFA" w14:textId="77777777" w:rsidR="006D32EB" w:rsidRDefault="006D32EB"/>
    <w:p w14:paraId="086DF219" w14:textId="77777777" w:rsidR="006D32EB" w:rsidRDefault="006D32EB"/>
    <w:p w14:paraId="7CED646C" w14:textId="77777777" w:rsidR="006D32EB" w:rsidRDefault="006D32EB"/>
    <w:p w14:paraId="3A327E0B" w14:textId="77777777" w:rsidR="006D32EB" w:rsidRDefault="006D32EB"/>
    <w:p w14:paraId="3E1A3ABF" w14:textId="77777777" w:rsidR="006D32EB" w:rsidRDefault="006D32EB"/>
    <w:p w14:paraId="0F4C878F" w14:textId="77777777" w:rsidR="006D32EB" w:rsidRDefault="006D32EB"/>
    <w:p w14:paraId="05F92815" w14:textId="77777777" w:rsidR="006D32EB" w:rsidRDefault="006D32EB"/>
    <w:p w14:paraId="42836AC5" w14:textId="77777777" w:rsidR="006D32EB" w:rsidRDefault="006D32EB"/>
    <w:p w14:paraId="46A3E9CC" w14:textId="77777777" w:rsidR="007C2E0C" w:rsidRDefault="007C2E0C"/>
    <w:p w14:paraId="194D15F9" w14:textId="77777777" w:rsidR="006D32EB" w:rsidRDefault="006D32EB"/>
    <w:p w14:paraId="3D50A349" w14:textId="6C2CCC8F" w:rsidR="0065200E" w:rsidRPr="00007DC0" w:rsidRDefault="0065200E" w:rsidP="00C82183">
      <w:pPr>
        <w:pStyle w:val="berschrift2"/>
        <w:rPr>
          <w:b w:val="0"/>
          <w:sz w:val="80"/>
          <w:szCs w:val="80"/>
        </w:rPr>
      </w:pPr>
      <w:r w:rsidRPr="00007DC0">
        <w:rPr>
          <w:b w:val="0"/>
          <w:sz w:val="80"/>
          <w:szCs w:val="80"/>
        </w:rPr>
        <w:t>Software</w:t>
      </w:r>
      <w:r w:rsidR="00B025C0">
        <w:rPr>
          <w:b w:val="0"/>
          <w:sz w:val="80"/>
          <w:szCs w:val="80"/>
        </w:rPr>
        <w:t xml:space="preserve"> Projekt 20</w:t>
      </w:r>
      <w:r w:rsidR="00A46A51">
        <w:rPr>
          <w:b w:val="0"/>
          <w:sz w:val="80"/>
          <w:szCs w:val="80"/>
        </w:rPr>
        <w:t>2</w:t>
      </w:r>
      <w:r w:rsidR="00C57111">
        <w:rPr>
          <w:b w:val="0"/>
          <w:sz w:val="80"/>
          <w:szCs w:val="80"/>
        </w:rPr>
        <w:t>5</w:t>
      </w:r>
      <w:r w:rsidR="00C82183">
        <w:rPr>
          <w:b w:val="0"/>
          <w:sz w:val="80"/>
          <w:szCs w:val="80"/>
        </w:rPr>
        <w:t xml:space="preserve"> - Erstellungsvertrag</w:t>
      </w:r>
    </w:p>
    <w:p w14:paraId="5994F957" w14:textId="77777777" w:rsidR="006D32EB" w:rsidRDefault="006D32EB" w:rsidP="00782FB8"/>
    <w:p w14:paraId="432E65EF" w14:textId="77777777" w:rsidR="006D32EB" w:rsidRDefault="006D32EB" w:rsidP="00782FB8"/>
    <w:p w14:paraId="660947CE" w14:textId="77777777" w:rsidR="006D32EB" w:rsidRDefault="006D32EB" w:rsidP="00782FB8"/>
    <w:p w14:paraId="0D149CB4" w14:textId="77777777" w:rsidR="007C2E0C" w:rsidRDefault="007C2E0C" w:rsidP="00782FB8"/>
    <w:p w14:paraId="6ACC6A53" w14:textId="77777777" w:rsidR="007C2E0C" w:rsidRDefault="007C2E0C" w:rsidP="00782FB8"/>
    <w:p w14:paraId="3F17D030" w14:textId="77777777" w:rsidR="007C2E0C" w:rsidRDefault="007C2E0C" w:rsidP="00782FB8"/>
    <w:p w14:paraId="0F9A99C8" w14:textId="77777777" w:rsidR="00DA05A2" w:rsidRDefault="00DA05A2" w:rsidP="00DA05A2"/>
    <w:p w14:paraId="390A470D" w14:textId="77777777" w:rsidR="00DA05A2" w:rsidRDefault="00DA05A2" w:rsidP="00DA05A2">
      <w:pPr>
        <w:pStyle w:val="Kopfzeile"/>
        <w:tabs>
          <w:tab w:val="clear" w:pos="4536"/>
          <w:tab w:val="clear" w:pos="9072"/>
        </w:tabs>
      </w:pPr>
      <w:r>
        <w:t>Zwischen</w:t>
      </w:r>
    </w:p>
    <w:p w14:paraId="5A549CCE" w14:textId="77777777" w:rsidR="007C2E0C" w:rsidRDefault="007C2E0C" w:rsidP="00DA05A2">
      <w:pPr>
        <w:pStyle w:val="Kopfzeile"/>
        <w:tabs>
          <w:tab w:val="clear" w:pos="4536"/>
          <w:tab w:val="clear" w:pos="9072"/>
        </w:tabs>
      </w:pPr>
    </w:p>
    <w:p w14:paraId="7B1077EE" w14:textId="77777777" w:rsidR="00DA05A2" w:rsidRDefault="00DA05A2" w:rsidP="00DA05A2"/>
    <w:p w14:paraId="41D5D148" w14:textId="77777777" w:rsidR="00DA05A2" w:rsidRPr="00C57111" w:rsidRDefault="007C2E0C" w:rsidP="00DA05A2">
      <w:pPr>
        <w:ind w:left="708"/>
        <w:rPr>
          <w:u w:val="single"/>
        </w:rPr>
      </w:pPr>
      <w:r w:rsidRPr="00C57111">
        <w:rPr>
          <w:u w:val="single"/>
        </w:rPr>
        <w:t>Einstein-Gymnasium Potsdam, vertreten durch Herrn Christopher Schütze</w:t>
      </w:r>
    </w:p>
    <w:p w14:paraId="42CA9FAE" w14:textId="77777777" w:rsidR="007C2E0C" w:rsidRDefault="007C2E0C" w:rsidP="00DA05A2">
      <w:pPr>
        <w:ind w:left="708"/>
      </w:pPr>
    </w:p>
    <w:p w14:paraId="725CBEF5" w14:textId="77777777" w:rsidR="007C2E0C" w:rsidRDefault="007C2E0C" w:rsidP="00DA05A2">
      <w:pPr>
        <w:ind w:left="708"/>
      </w:pPr>
    </w:p>
    <w:p w14:paraId="6B16BAA8" w14:textId="77777777" w:rsidR="00DA05A2" w:rsidRPr="00553D7E" w:rsidRDefault="00DA05A2" w:rsidP="00DA05A2"/>
    <w:p w14:paraId="6203B065" w14:textId="77777777" w:rsidR="00DA05A2" w:rsidRDefault="007C2E0C" w:rsidP="007C2E0C">
      <w:pPr>
        <w:pStyle w:val="Kopfzeile"/>
        <w:tabs>
          <w:tab w:val="clear" w:pos="4536"/>
          <w:tab w:val="clear" w:pos="9072"/>
        </w:tabs>
      </w:pPr>
      <w:r>
        <w:t>U</w:t>
      </w:r>
      <w:r w:rsidR="00DA05A2">
        <w:t>nd</w:t>
      </w:r>
    </w:p>
    <w:p w14:paraId="42930C26" w14:textId="77777777" w:rsidR="007C2E0C" w:rsidRDefault="007C2E0C" w:rsidP="007C2E0C">
      <w:pPr>
        <w:pStyle w:val="Kopfzeile"/>
        <w:tabs>
          <w:tab w:val="clear" w:pos="4536"/>
          <w:tab w:val="clear" w:pos="9072"/>
        </w:tabs>
      </w:pPr>
    </w:p>
    <w:p w14:paraId="2DB0C361" w14:textId="1F540608" w:rsidR="007C2E0C" w:rsidRPr="00C57111" w:rsidRDefault="00C57111" w:rsidP="00DA05A2">
      <w:pPr>
        <w:pStyle w:val="Kopfzeile"/>
        <w:tabs>
          <w:tab w:val="clear" w:pos="4536"/>
          <w:tab w:val="clear" w:pos="9072"/>
        </w:tabs>
        <w:rPr>
          <w:u w:val="single"/>
        </w:rPr>
      </w:pPr>
      <w:r>
        <w:tab/>
      </w:r>
      <w:r w:rsidRPr="00C57111">
        <w:rPr>
          <w:u w:val="single"/>
        </w:rPr>
        <w:t xml:space="preserve">Paul Chappuzeau (anciennement de Chappuzeau </w:t>
      </w:r>
      <w:r w:rsidRPr="00C57111">
        <w:rPr>
          <w:u w:val="single"/>
        </w:rPr>
        <w:sym w:font="Wingdings" w:char="F0E0"/>
      </w:r>
      <w:r w:rsidRPr="00C57111">
        <w:rPr>
          <w:u w:val="single"/>
        </w:rPr>
        <w:t xml:space="preserve"> Noble)</w:t>
      </w:r>
    </w:p>
    <w:p w14:paraId="7578185A" w14:textId="77777777" w:rsidR="00C57111" w:rsidRPr="00C57111" w:rsidRDefault="00C57111" w:rsidP="00DA05A2">
      <w:pPr>
        <w:pStyle w:val="Kopfzeile"/>
        <w:tabs>
          <w:tab w:val="clear" w:pos="4536"/>
          <w:tab w:val="clear" w:pos="9072"/>
        </w:tabs>
        <w:rPr>
          <w:u w:val="single"/>
        </w:rPr>
      </w:pPr>
    </w:p>
    <w:p w14:paraId="1716D3CF" w14:textId="30C92780" w:rsidR="00C57111" w:rsidRPr="00C57111" w:rsidRDefault="00C57111" w:rsidP="00DA05A2">
      <w:pPr>
        <w:pStyle w:val="Kopfzeile"/>
        <w:tabs>
          <w:tab w:val="clear" w:pos="4536"/>
          <w:tab w:val="clear" w:pos="9072"/>
        </w:tabs>
        <w:rPr>
          <w:u w:val="single"/>
        </w:rPr>
      </w:pPr>
      <w:r>
        <w:tab/>
      </w:r>
      <w:r w:rsidRPr="00C57111">
        <w:rPr>
          <w:u w:val="single"/>
        </w:rPr>
        <w:t>Salami Brötchen von Bülow (Adel)</w:t>
      </w:r>
    </w:p>
    <w:p w14:paraId="2FFD312B" w14:textId="77777777" w:rsidR="00C57111" w:rsidRDefault="00C57111" w:rsidP="00DA05A2">
      <w:pPr>
        <w:pStyle w:val="Kopfzeile"/>
        <w:tabs>
          <w:tab w:val="clear" w:pos="4536"/>
          <w:tab w:val="clear" w:pos="9072"/>
        </w:tabs>
      </w:pPr>
    </w:p>
    <w:p w14:paraId="2A39CCE9" w14:textId="0507AC23" w:rsidR="00C57111" w:rsidRPr="00C57111" w:rsidRDefault="00C57111" w:rsidP="00DA05A2">
      <w:pPr>
        <w:pStyle w:val="Kopfzeile"/>
        <w:tabs>
          <w:tab w:val="clear" w:pos="4536"/>
          <w:tab w:val="clear" w:pos="9072"/>
        </w:tabs>
        <w:rPr>
          <w:u w:val="single"/>
        </w:rPr>
      </w:pPr>
      <w:r>
        <w:tab/>
      </w:r>
      <w:r w:rsidRPr="00C57111">
        <w:rPr>
          <w:u w:val="single"/>
        </w:rPr>
        <w:t>Jan Jan</w:t>
      </w:r>
    </w:p>
    <w:p w14:paraId="71442997" w14:textId="77777777" w:rsidR="007C2E0C" w:rsidRDefault="007C2E0C" w:rsidP="00DA05A2">
      <w:pPr>
        <w:pStyle w:val="Kopfzeile"/>
        <w:tabs>
          <w:tab w:val="clear" w:pos="4536"/>
          <w:tab w:val="clear" w:pos="9072"/>
        </w:tabs>
      </w:pPr>
    </w:p>
    <w:p w14:paraId="5EFC7F63" w14:textId="77777777" w:rsidR="007C2E0C" w:rsidRDefault="007C2E0C" w:rsidP="00DA05A2">
      <w:pPr>
        <w:pStyle w:val="Kopfzeile"/>
        <w:tabs>
          <w:tab w:val="clear" w:pos="4536"/>
          <w:tab w:val="clear" w:pos="9072"/>
        </w:tabs>
      </w:pPr>
    </w:p>
    <w:p w14:paraId="17AFEAC9" w14:textId="77777777" w:rsidR="007C2E0C" w:rsidRDefault="007C2E0C" w:rsidP="00DA05A2">
      <w:pPr>
        <w:pStyle w:val="Kopfzeile"/>
        <w:tabs>
          <w:tab w:val="clear" w:pos="4536"/>
          <w:tab w:val="clear" w:pos="9072"/>
        </w:tabs>
      </w:pPr>
    </w:p>
    <w:p w14:paraId="52CED11F" w14:textId="77777777" w:rsidR="00DA05A2" w:rsidRDefault="00DA05A2" w:rsidP="00DA05A2">
      <w:pPr>
        <w:jc w:val="both"/>
      </w:pPr>
      <w:r>
        <w:t xml:space="preserve">wird der nachfolgende Vertrag zur Planung, Erstellung, Lieferung und </w:t>
      </w:r>
      <w:r w:rsidR="007C2E0C">
        <w:t xml:space="preserve">Vorstellung einer Software </w:t>
      </w:r>
      <w:r>
        <w:t>(nachstehend ”Vertragsgegenstand”, abgekürzt ”</w:t>
      </w:r>
      <w:r>
        <w:rPr>
          <w:b/>
        </w:rPr>
        <w:t>VG</w:t>
      </w:r>
      <w:r>
        <w:t>” genannt) abgeschlossen.</w:t>
      </w:r>
    </w:p>
    <w:p w14:paraId="633983A0" w14:textId="77777777" w:rsidR="00DA05A2" w:rsidRDefault="00DA05A2" w:rsidP="00DA05A2"/>
    <w:p w14:paraId="307B8A83" w14:textId="77777777" w:rsidR="00DA05A2" w:rsidRDefault="00DA05A2" w:rsidP="00DA05A2"/>
    <w:p w14:paraId="0E7D80F6" w14:textId="77777777" w:rsidR="007C2E0C" w:rsidRDefault="007C2E0C" w:rsidP="00DA05A2"/>
    <w:p w14:paraId="7FC907C6" w14:textId="77777777" w:rsidR="007C2E0C" w:rsidRDefault="007C2E0C" w:rsidP="00DA05A2"/>
    <w:p w14:paraId="5E3C2FCA" w14:textId="77777777" w:rsidR="007C2E0C" w:rsidRDefault="007C2E0C" w:rsidP="00DA05A2"/>
    <w:p w14:paraId="460231C6" w14:textId="55B27F59" w:rsidR="007C2E0C" w:rsidRDefault="007C2E0C" w:rsidP="00DA05A2"/>
    <w:p w14:paraId="3BCC5B1D" w14:textId="29D042F3" w:rsidR="00C57111" w:rsidRDefault="00C57111" w:rsidP="00DA05A2"/>
    <w:p w14:paraId="35A52ED5" w14:textId="1D0270F5" w:rsidR="00C57111" w:rsidRDefault="00C57111" w:rsidP="00DA05A2"/>
    <w:p w14:paraId="01B416BD" w14:textId="74D8F8D2" w:rsidR="00C57111" w:rsidRDefault="00C57111" w:rsidP="00DA05A2"/>
    <w:p w14:paraId="42CE77EB" w14:textId="05DB44DF" w:rsidR="00C57111" w:rsidRDefault="00C57111" w:rsidP="00DA05A2"/>
    <w:p w14:paraId="0671E560" w14:textId="6564788B" w:rsidR="00C57111" w:rsidRDefault="00C57111" w:rsidP="00DA05A2"/>
    <w:p w14:paraId="13F0766B" w14:textId="0AFBAA16" w:rsidR="00C57111" w:rsidRDefault="00C57111" w:rsidP="00DA05A2"/>
    <w:p w14:paraId="5D3C4727" w14:textId="77777777" w:rsidR="007C2E0C" w:rsidRDefault="007C2E0C" w:rsidP="00DA05A2"/>
    <w:p w14:paraId="6C829548" w14:textId="77777777" w:rsidR="000F20B5" w:rsidRDefault="000F20B5" w:rsidP="00DA05A2"/>
    <w:p w14:paraId="1C8E3FF5" w14:textId="425C5B93" w:rsidR="00C57111" w:rsidRDefault="00A727F5" w:rsidP="00DA05A2">
      <w:r>
        <w:t>Potsdam,</w:t>
      </w:r>
      <w:r w:rsidR="00C57111">
        <w:t xml:space="preserve"> 09. Januar 25</w:t>
      </w:r>
    </w:p>
    <w:p w14:paraId="45E3F81E" w14:textId="77777777" w:rsidR="00C57111" w:rsidRDefault="00C57111" w:rsidP="00DA05A2"/>
    <w:p w14:paraId="3E2F322B" w14:textId="77777777" w:rsidR="00DA05A2" w:rsidRDefault="00DA05A2" w:rsidP="00DA05A2">
      <w:pPr>
        <w:ind w:left="2124" w:firstLine="708"/>
        <w:rPr>
          <w:b/>
        </w:rPr>
      </w:pPr>
      <w:r>
        <w:rPr>
          <w:b/>
        </w:rPr>
        <w:t>§ 1 Vertragsgegenstand</w:t>
      </w:r>
    </w:p>
    <w:p w14:paraId="33A47E14" w14:textId="77777777" w:rsidR="00DA05A2" w:rsidRPr="00DA05A2" w:rsidRDefault="00DA05A2" w:rsidP="00DA05A2"/>
    <w:p w14:paraId="488592AB" w14:textId="77777777" w:rsidR="00DA05A2" w:rsidRDefault="00DA05A2" w:rsidP="00DA05A2">
      <w:pPr>
        <w:jc w:val="both"/>
      </w:pPr>
      <w:r>
        <w:t>Vertragsgegenstand ist das von</w:t>
      </w:r>
      <w:r w:rsidRPr="00DA05A2">
        <w:t xml:space="preserve"> </w:t>
      </w:r>
      <w:r w:rsidR="004B0C81">
        <w:t xml:space="preserve">den Schülern/Schülerinnen </w:t>
      </w:r>
      <w:r>
        <w:t xml:space="preserve">zu entwickelnde und </w:t>
      </w:r>
      <w:r w:rsidR="004B0C81">
        <w:t>dem Einstein-Gymnasium z</w:t>
      </w:r>
      <w:r>
        <w:t xml:space="preserve">ur Nutzung zu überlassende Softwareprogramm, einschließlich </w:t>
      </w:r>
      <w:r w:rsidRPr="004B0C81">
        <w:rPr>
          <w:b/>
        </w:rPr>
        <w:t>Benutzungsanleitung</w:t>
      </w:r>
      <w:r>
        <w:t xml:space="preserve">, </w:t>
      </w:r>
      <w:r w:rsidRPr="004B0C81">
        <w:rPr>
          <w:b/>
        </w:rPr>
        <w:t>Quellcode</w:t>
      </w:r>
      <w:r>
        <w:t xml:space="preserve">, </w:t>
      </w:r>
      <w:r w:rsidR="004B0C81">
        <w:t xml:space="preserve">und </w:t>
      </w:r>
      <w:r w:rsidRPr="004B0C81">
        <w:rPr>
          <w:b/>
        </w:rPr>
        <w:t>Dokumentation</w:t>
      </w:r>
      <w:r w:rsidR="004B0C81">
        <w:t>.</w:t>
      </w:r>
    </w:p>
    <w:p w14:paraId="475875F3" w14:textId="77777777" w:rsidR="00DA05A2" w:rsidRDefault="00DA05A2" w:rsidP="00DA05A2">
      <w:pPr>
        <w:jc w:val="both"/>
      </w:pPr>
      <w:r>
        <w:t xml:space="preserve">(Vertragsgegenstand und Einsatzbereich sind an dieser Stelle möglichst präzise und ausführlich zu beschreiben.)  </w:t>
      </w:r>
    </w:p>
    <w:p w14:paraId="27B1BE3A" w14:textId="77777777" w:rsidR="00DA05A2" w:rsidRDefault="00DA05A2" w:rsidP="00DA05A2"/>
    <w:p w14:paraId="68DB6D77" w14:textId="77777777" w:rsidR="00DA05A2" w:rsidRDefault="00DA05A2" w:rsidP="00DA05A2"/>
    <w:p w14:paraId="4503697D" w14:textId="77777777" w:rsidR="00DA05A2" w:rsidRDefault="00DA05A2" w:rsidP="00DA05A2">
      <w:pPr>
        <w:ind w:left="2124" w:firstLine="708"/>
        <w:rPr>
          <w:b/>
        </w:rPr>
      </w:pPr>
      <w:r>
        <w:rPr>
          <w:b/>
        </w:rPr>
        <w:t>§ 2 Pflichtenheft</w:t>
      </w:r>
    </w:p>
    <w:p w14:paraId="2EF2B288" w14:textId="77777777" w:rsidR="00DA05A2" w:rsidRPr="00E61EB7" w:rsidRDefault="00DA05A2" w:rsidP="00DA05A2"/>
    <w:p w14:paraId="2FB7E83E" w14:textId="77777777" w:rsidR="004B0C81" w:rsidRDefault="00DA05A2" w:rsidP="00DA05A2">
      <w:pPr>
        <w:jc w:val="both"/>
      </w:pPr>
      <w:r>
        <w:t>Das Pflichtenheft</w:t>
      </w:r>
      <w:r w:rsidRPr="00DA05A2">
        <w:t xml:space="preserve"> </w:t>
      </w:r>
      <w:r>
        <w:t xml:space="preserve">wird von den Vertragspartnern gemeinsam erstellt und </w:t>
      </w:r>
      <w:r w:rsidR="004B0C81">
        <w:t xml:space="preserve">umfasst folgende Leistungen / </w:t>
      </w:r>
      <w:r w:rsidR="00977CF5">
        <w:t>Pflichten</w:t>
      </w:r>
      <w:r w:rsidR="004B0C81">
        <w:t>:</w:t>
      </w:r>
    </w:p>
    <w:p w14:paraId="3D556E63" w14:textId="77777777" w:rsidR="004B0C81" w:rsidRDefault="004B0C81" w:rsidP="00DA05A2">
      <w:pPr>
        <w:jc w:val="both"/>
      </w:pPr>
    </w:p>
    <w:p w14:paraId="6368B863" w14:textId="6AE7E7B3" w:rsidR="009E20D1" w:rsidRDefault="002656D6" w:rsidP="00B1299B">
      <w:pPr>
        <w:pStyle w:val="Listenabsatz"/>
        <w:numPr>
          <w:ilvl w:val="0"/>
          <w:numId w:val="5"/>
        </w:numPr>
        <w:jc w:val="both"/>
      </w:pPr>
      <w:r>
        <w:t xml:space="preserve">Online </w:t>
      </w:r>
      <w:r w:rsidR="00B1299B">
        <w:t>Casino mit Homepage, verschiedenen verlinkten Seiten (z.B. VIP, Promotions)</w:t>
      </w:r>
      <w:r>
        <w:t xml:space="preserve"> und 6</w:t>
      </w:r>
      <w:r w:rsidR="00B1299B">
        <w:t xml:space="preserve"> verschiedenen Spielen</w:t>
      </w:r>
      <w:r>
        <w:t xml:space="preserve"> (Blackjack, Slots, Glücksrad, Double or nothing, Mines, Limbo)</w:t>
      </w:r>
      <w:r w:rsidR="00B1299B">
        <w:t>.</w:t>
      </w:r>
      <w:r>
        <w:t xml:space="preserve"> </w:t>
      </w:r>
    </w:p>
    <w:p w14:paraId="311A3561" w14:textId="4BBBD211" w:rsidR="002656D6" w:rsidRDefault="002656D6" w:rsidP="00B1299B">
      <w:pPr>
        <w:pStyle w:val="Listenabsatz"/>
        <w:numPr>
          <w:ilvl w:val="0"/>
          <w:numId w:val="5"/>
        </w:numPr>
        <w:jc w:val="both"/>
      </w:pPr>
      <w:r>
        <w:t>Login Seite mit Datenbank, um Login Details, sowie Spielstände / Kontostand zu speichern</w:t>
      </w:r>
    </w:p>
    <w:p w14:paraId="7F76BA20" w14:textId="5B7A3E6B" w:rsidR="002656D6" w:rsidRDefault="002656D6" w:rsidP="00B1299B">
      <w:pPr>
        <w:pStyle w:val="Listenabsatz"/>
        <w:numPr>
          <w:ilvl w:val="0"/>
          <w:numId w:val="5"/>
        </w:numPr>
        <w:jc w:val="both"/>
      </w:pPr>
      <w:r>
        <w:t>Komplexes</w:t>
      </w:r>
      <w:r w:rsidR="00C57111">
        <w:t xml:space="preserve"> keyframes, </w:t>
      </w:r>
      <w:r w:rsidR="004B502C">
        <w:t>gradients etc.</w:t>
      </w:r>
      <w:r w:rsidR="00C57111">
        <w:t>)</w:t>
      </w:r>
      <w:r>
        <w:t xml:space="preserve">, interaktives Layout und </w:t>
      </w:r>
      <w:r w:rsidR="0027669E">
        <w:t>Design</w:t>
      </w:r>
    </w:p>
    <w:p w14:paraId="11E40D76" w14:textId="51283FFF" w:rsidR="002656D6" w:rsidRDefault="002656D6" w:rsidP="00B1299B">
      <w:pPr>
        <w:pStyle w:val="Listenabsatz"/>
        <w:numPr>
          <w:ilvl w:val="0"/>
          <w:numId w:val="5"/>
        </w:numPr>
        <w:jc w:val="both"/>
      </w:pPr>
      <w:r>
        <w:t>Animationen und wunderschön selbs</w:t>
      </w:r>
      <w:r w:rsidR="0027669E">
        <w:t>t-erstellte Grafiken und Bilder</w:t>
      </w:r>
      <w:bookmarkStart w:id="0" w:name="_GoBack"/>
      <w:bookmarkEnd w:id="0"/>
    </w:p>
    <w:p w14:paraId="11566C40" w14:textId="35EE4AF3" w:rsidR="002656D6" w:rsidRDefault="002656D6" w:rsidP="00B1299B">
      <w:pPr>
        <w:pStyle w:val="Listenabsatz"/>
        <w:numPr>
          <w:ilvl w:val="0"/>
          <w:numId w:val="5"/>
        </w:numPr>
        <w:jc w:val="both"/>
      </w:pPr>
      <w:r>
        <w:t>Einzahlungsmöglichkeit und Schein-Withdraw-Funktion</w:t>
      </w:r>
    </w:p>
    <w:p w14:paraId="11BE2778" w14:textId="308E4C25" w:rsidR="002656D6" w:rsidRDefault="002656D6" w:rsidP="00B1299B">
      <w:pPr>
        <w:pStyle w:val="Listenabsatz"/>
        <w:numPr>
          <w:ilvl w:val="0"/>
          <w:numId w:val="5"/>
        </w:numPr>
        <w:jc w:val="both"/>
      </w:pPr>
      <w:r>
        <w:t xml:space="preserve">Anleitungsseiten, rechtliche Seiten, weitere </w:t>
      </w:r>
      <w:r w:rsidR="0027669E">
        <w:t>Guides</w:t>
      </w:r>
    </w:p>
    <w:p w14:paraId="14F9928F" w14:textId="23731317" w:rsidR="002656D6" w:rsidRDefault="002656D6" w:rsidP="00B1299B">
      <w:pPr>
        <w:pStyle w:val="Listenabsatz"/>
        <w:numPr>
          <w:ilvl w:val="0"/>
          <w:numId w:val="5"/>
        </w:numPr>
        <w:jc w:val="both"/>
      </w:pPr>
      <w:r>
        <w:t>Auswahl aus 5 verschiedenen Sprachen (</w:t>
      </w:r>
      <w:r w:rsidR="0027669E">
        <w:t>russich, deutsch, französisch, spanisch, englisch</w:t>
      </w:r>
      <w:r>
        <w:t>)</w:t>
      </w:r>
    </w:p>
    <w:p w14:paraId="3E7EB867" w14:textId="6EF85CC9" w:rsidR="00C57111" w:rsidRDefault="00C57111" w:rsidP="00B1299B">
      <w:pPr>
        <w:pStyle w:val="Listenabsatz"/>
        <w:numPr>
          <w:ilvl w:val="0"/>
          <w:numId w:val="5"/>
        </w:numPr>
        <w:jc w:val="both"/>
      </w:pPr>
      <w:r>
        <w:t>Responsive Design</w:t>
      </w:r>
    </w:p>
    <w:p w14:paraId="7D71D109" w14:textId="77777777" w:rsidR="004B0C81" w:rsidRDefault="004B0C81" w:rsidP="004B0C81">
      <w:pPr>
        <w:ind w:left="720"/>
        <w:jc w:val="both"/>
      </w:pPr>
    </w:p>
    <w:p w14:paraId="02F95B5E" w14:textId="490C75F1" w:rsidR="000F20B5" w:rsidRDefault="000F20B5" w:rsidP="00DA05A2"/>
    <w:p w14:paraId="3332E6A3" w14:textId="77777777" w:rsidR="00DA05A2" w:rsidRDefault="00DA05A2" w:rsidP="00DA05A2"/>
    <w:p w14:paraId="42C6CB9E" w14:textId="77777777" w:rsidR="00DA05A2" w:rsidRDefault="00DA05A2" w:rsidP="00DA05A2">
      <w:pPr>
        <w:ind w:left="2124" w:firstLine="708"/>
        <w:rPr>
          <w:b/>
        </w:rPr>
      </w:pPr>
      <w:r>
        <w:rPr>
          <w:b/>
        </w:rPr>
        <w:t>§ 3 Qualitätsstandard</w:t>
      </w:r>
    </w:p>
    <w:p w14:paraId="5F7E330E" w14:textId="77777777" w:rsidR="00DA05A2" w:rsidRPr="00E61EB7" w:rsidRDefault="00DA05A2" w:rsidP="00DA05A2"/>
    <w:p w14:paraId="077984F1" w14:textId="77777777" w:rsidR="00DA05A2" w:rsidRPr="00DA05A2" w:rsidRDefault="008F7BCF" w:rsidP="00DA05A2">
      <w:pPr>
        <w:jc w:val="both"/>
      </w:pPr>
      <w:r>
        <w:t>Das Softwareprodukt w</w:t>
      </w:r>
      <w:r w:rsidR="00DA05A2">
        <w:t>ird von</w:t>
      </w:r>
      <w:r>
        <w:t xml:space="preserve"> den Schülern/Schülerinnen</w:t>
      </w:r>
      <w:r w:rsidR="00DA05A2">
        <w:t xml:space="preserve"> in der Weise erstellt, dass alle im Pflichtenheft beschriebenen Anforderungen erfüllt sind. Mindeststandard sind die im Zeitpunkt der Auftragserteilung bestehenden neuesten allgemein zugänglichen Erkenntnisse der Informationstechnik.</w:t>
      </w:r>
    </w:p>
    <w:p w14:paraId="5BEDD7C2" w14:textId="77777777" w:rsidR="00DA05A2" w:rsidRPr="00E61EB7" w:rsidRDefault="00DA05A2" w:rsidP="00DA05A2"/>
    <w:p w14:paraId="4E7B0EE2" w14:textId="77777777" w:rsidR="00DA05A2" w:rsidRPr="00E61EB7" w:rsidRDefault="00DA05A2" w:rsidP="00DA05A2"/>
    <w:p w14:paraId="61F6D309" w14:textId="77777777" w:rsidR="00DA05A2" w:rsidRDefault="00DA05A2" w:rsidP="00DA05A2">
      <w:pPr>
        <w:ind w:left="2124" w:firstLine="708"/>
        <w:rPr>
          <w:b/>
        </w:rPr>
      </w:pPr>
      <w:r>
        <w:rPr>
          <w:b/>
        </w:rPr>
        <w:t>§ 4 Fertigstellungstermin</w:t>
      </w:r>
    </w:p>
    <w:p w14:paraId="550ADF6D" w14:textId="77777777" w:rsidR="00DA05A2" w:rsidRPr="00E61EB7" w:rsidRDefault="00DA05A2" w:rsidP="00DA05A2"/>
    <w:p w14:paraId="1D2A4CAA" w14:textId="4CC517A9" w:rsidR="00DA05A2" w:rsidRDefault="00DA05A2" w:rsidP="00DA05A2">
      <w:pPr>
        <w:jc w:val="both"/>
      </w:pPr>
      <w:r w:rsidRPr="00DA05A2">
        <w:t>VG</w:t>
      </w:r>
      <w:r>
        <w:t xml:space="preserve"> ist einschließlich der in § 1 genannten Dokumentation bis zum </w:t>
      </w:r>
      <w:r w:rsidR="00A46A51">
        <w:t xml:space="preserve">voraussichtlich </w:t>
      </w:r>
      <w:r w:rsidR="00C26A91">
        <w:t>10</w:t>
      </w:r>
      <w:r w:rsidR="00EF7942">
        <w:t>.</w:t>
      </w:r>
      <w:r w:rsidR="00C26A91">
        <w:t>03</w:t>
      </w:r>
      <w:r w:rsidR="00EF7942">
        <w:t>.20</w:t>
      </w:r>
      <w:r w:rsidR="00A46A51">
        <w:t>2</w:t>
      </w:r>
      <w:r w:rsidR="00C26A91">
        <w:t>4</w:t>
      </w:r>
      <w:r>
        <w:t xml:space="preserve"> fertig zu stellen und </w:t>
      </w:r>
      <w:r w:rsidR="008F7BCF">
        <w:t>Herrn Schütze z</w:t>
      </w:r>
      <w:r>
        <w:t xml:space="preserve">u übergeben. </w:t>
      </w:r>
      <w:r w:rsidR="00EF7942">
        <w:t xml:space="preserve">Dies entspricht einer Arbeitszeit von </w:t>
      </w:r>
      <w:r w:rsidR="00C26A91">
        <w:t>mind.</w:t>
      </w:r>
      <w:r w:rsidR="00A46A51">
        <w:t xml:space="preserve"> 5</w:t>
      </w:r>
      <w:r w:rsidR="00A727F5">
        <w:t>0</w:t>
      </w:r>
      <w:r w:rsidR="00EF7942">
        <w:t xml:space="preserve"> Einzelstunden pro Gruppenteilnehmer.</w:t>
      </w:r>
    </w:p>
    <w:p w14:paraId="7ACBD718" w14:textId="77777777" w:rsidR="00DA05A2" w:rsidRDefault="00DA05A2" w:rsidP="00DA05A2"/>
    <w:p w14:paraId="79079C8A" w14:textId="77777777" w:rsidR="00DA05A2" w:rsidRPr="00E61EB7" w:rsidRDefault="00DA05A2" w:rsidP="00DA05A2"/>
    <w:p w14:paraId="340D5ED5" w14:textId="77777777" w:rsidR="00DA05A2" w:rsidRDefault="00DA05A2" w:rsidP="00DA05A2"/>
    <w:p w14:paraId="7FFBDF3A" w14:textId="77777777" w:rsidR="00DA05A2" w:rsidRDefault="00DA05A2" w:rsidP="00DA05A2">
      <w:pPr>
        <w:ind w:left="2124" w:firstLine="708"/>
        <w:rPr>
          <w:b/>
        </w:rPr>
      </w:pPr>
      <w:r>
        <w:rPr>
          <w:b/>
        </w:rPr>
        <w:t xml:space="preserve">§ </w:t>
      </w:r>
      <w:r w:rsidR="002676F9">
        <w:rPr>
          <w:b/>
        </w:rPr>
        <w:t>5</w:t>
      </w:r>
      <w:r>
        <w:rPr>
          <w:b/>
        </w:rPr>
        <w:t xml:space="preserve"> Nutzungsrechte</w:t>
      </w:r>
    </w:p>
    <w:p w14:paraId="7CAFA9B4" w14:textId="77777777" w:rsidR="00DA05A2" w:rsidRDefault="00DA05A2" w:rsidP="00DA05A2">
      <w:pPr>
        <w:jc w:val="center"/>
        <w:rPr>
          <w:b/>
        </w:rPr>
      </w:pPr>
    </w:p>
    <w:p w14:paraId="7A0E657C" w14:textId="77777777" w:rsidR="00DA05A2" w:rsidRDefault="005636A9" w:rsidP="00DA05A2">
      <w:pPr>
        <w:jc w:val="both"/>
      </w:pPr>
      <w:r>
        <w:t>Die Ersteller räumen dem Einstein-Gymnasium</w:t>
      </w:r>
      <w:r w:rsidR="00DA05A2">
        <w:t xml:space="preserve"> ein ausschließliches, unbefristetes, übertragbares, unwiderrufliches Nutzungsrecht an </w:t>
      </w:r>
      <w:r w:rsidR="00DA05A2" w:rsidRPr="00DA05A2">
        <w:t>VG</w:t>
      </w:r>
      <w:r w:rsidR="00DA05A2">
        <w:t xml:space="preserve"> einschließlich Dokumentation und Benutzungsanleitung ein</w:t>
      </w:r>
      <w:r>
        <w:t>.</w:t>
      </w:r>
    </w:p>
    <w:p w14:paraId="15583312" w14:textId="77777777" w:rsidR="00DA05A2" w:rsidRDefault="00DA05A2" w:rsidP="00DA05A2"/>
    <w:p w14:paraId="73ABF81A" w14:textId="77777777" w:rsidR="00DA05A2" w:rsidRDefault="00DA05A2" w:rsidP="00DA05A2"/>
    <w:p w14:paraId="2759F0FD" w14:textId="77777777" w:rsidR="00DA05A2" w:rsidRDefault="00DA05A2" w:rsidP="00DA05A2">
      <w:pPr>
        <w:ind w:left="2124" w:firstLine="708"/>
        <w:rPr>
          <w:b/>
        </w:rPr>
      </w:pPr>
      <w:r>
        <w:rPr>
          <w:b/>
        </w:rPr>
        <w:t xml:space="preserve">§ </w:t>
      </w:r>
      <w:r w:rsidR="00FB2D28">
        <w:rPr>
          <w:b/>
        </w:rPr>
        <w:t>6</w:t>
      </w:r>
      <w:r>
        <w:rPr>
          <w:b/>
        </w:rPr>
        <w:t xml:space="preserve"> Vertragsänderungen</w:t>
      </w:r>
    </w:p>
    <w:p w14:paraId="407ED0FC" w14:textId="77777777" w:rsidR="00DA05A2" w:rsidRPr="00E61EB7" w:rsidRDefault="00DA05A2" w:rsidP="00DA05A2"/>
    <w:p w14:paraId="5C241A6D" w14:textId="77777777" w:rsidR="00DA05A2" w:rsidRDefault="00DA05A2" w:rsidP="00DA05A2">
      <w:pPr>
        <w:jc w:val="both"/>
      </w:pPr>
      <w:r w:rsidRPr="00DA05A2">
        <w:t>AG</w:t>
      </w:r>
      <w:r>
        <w:t xml:space="preserve"> kann vom Pflichtenheft abweichende Änderungen des Auftrags verlangen, wenn sie erforderlich sind, um den mit dem </w:t>
      </w:r>
      <w:r w:rsidRPr="00DA05A2">
        <w:t>VG</w:t>
      </w:r>
      <w:r>
        <w:t xml:space="preserve"> verbundenen Erfolg zu erreichen oder zu sichern. Vertragsänderungen</w:t>
      </w:r>
      <w:r w:rsidR="00DD06E0">
        <w:t xml:space="preserve"> </w:t>
      </w:r>
      <w:r>
        <w:t xml:space="preserve">und die mit ihr in Zusammenhang stehenden Zusatzvereinbarungen </w:t>
      </w:r>
      <w:r>
        <w:lastRenderedPageBreak/>
        <w:t xml:space="preserve">bedürfen der Schriftform. Hierdurch bedingte unvermeidliche Zeitverschiebungen sind </w:t>
      </w:r>
      <w:r w:rsidR="005636A9">
        <w:t>Herrn Schütze</w:t>
      </w:r>
      <w:r>
        <w:t xml:space="preserve"> unverzüglich mitzuteilen.</w:t>
      </w:r>
    </w:p>
    <w:p w14:paraId="7016C15B" w14:textId="77777777" w:rsidR="00DA05A2" w:rsidRPr="00E61EB7" w:rsidRDefault="00DA05A2" w:rsidP="00DA05A2"/>
    <w:p w14:paraId="3404A044" w14:textId="77777777" w:rsidR="00DA05A2" w:rsidRPr="00E61EB7" w:rsidRDefault="00DA05A2" w:rsidP="00DA05A2"/>
    <w:p w14:paraId="3085333C" w14:textId="77777777" w:rsidR="00DA05A2" w:rsidRDefault="00FB2D28" w:rsidP="00DA05A2">
      <w:pPr>
        <w:ind w:left="2124" w:firstLine="708"/>
        <w:rPr>
          <w:b/>
        </w:rPr>
      </w:pPr>
      <w:r>
        <w:rPr>
          <w:b/>
        </w:rPr>
        <w:t xml:space="preserve">§ </w:t>
      </w:r>
      <w:r w:rsidR="005636A9">
        <w:rPr>
          <w:b/>
        </w:rPr>
        <w:t>7</w:t>
      </w:r>
      <w:r w:rsidR="00DA05A2">
        <w:rPr>
          <w:b/>
        </w:rPr>
        <w:t xml:space="preserve"> Quellcode</w:t>
      </w:r>
    </w:p>
    <w:p w14:paraId="010B592C" w14:textId="77777777" w:rsidR="00DA05A2" w:rsidRPr="00E61EB7" w:rsidRDefault="00DA05A2" w:rsidP="00DA05A2"/>
    <w:p w14:paraId="2B688E54" w14:textId="77777777" w:rsidR="00DA05A2" w:rsidRDefault="00DA05A2" w:rsidP="00DA05A2">
      <w:pPr>
        <w:jc w:val="both"/>
      </w:pPr>
      <w:r>
        <w:t xml:space="preserve">Der Quellcode verbleibt bei </w:t>
      </w:r>
      <w:r w:rsidR="005636A9">
        <w:t>beiden Parteien des Softwarevertrags und kann ggf. vom Ersteller und Nutzer verändert und weiterentwickelt werden.</w:t>
      </w:r>
    </w:p>
    <w:p w14:paraId="6528FFD6" w14:textId="77777777" w:rsidR="00DA05A2" w:rsidRDefault="00DA05A2" w:rsidP="00DA05A2"/>
    <w:p w14:paraId="70EB997B" w14:textId="77777777" w:rsidR="00DA05A2" w:rsidRDefault="00DA05A2" w:rsidP="00DA05A2"/>
    <w:p w14:paraId="196BF906" w14:textId="77777777" w:rsidR="00DA05A2" w:rsidRDefault="005636A9" w:rsidP="00DA05A2">
      <w:pPr>
        <w:ind w:left="2124" w:firstLine="708"/>
        <w:rPr>
          <w:b/>
        </w:rPr>
      </w:pPr>
      <w:r>
        <w:rPr>
          <w:b/>
        </w:rPr>
        <w:t>§ 8</w:t>
      </w:r>
      <w:r w:rsidR="00DA05A2">
        <w:rPr>
          <w:b/>
        </w:rPr>
        <w:t xml:space="preserve"> Vergütung</w:t>
      </w:r>
    </w:p>
    <w:p w14:paraId="5E3D200A" w14:textId="77777777" w:rsidR="00DA05A2" w:rsidRPr="00E61EB7" w:rsidRDefault="00DA05A2" w:rsidP="00DA05A2"/>
    <w:p w14:paraId="6A02F6B2" w14:textId="77777777" w:rsidR="005636A9" w:rsidRDefault="00DA05A2" w:rsidP="00DA05A2">
      <w:r>
        <w:t>Die Vergütung von</w:t>
      </w:r>
      <w:r w:rsidR="005636A9">
        <w:t xml:space="preserve"> Herrn Schütze </w:t>
      </w:r>
      <w:r>
        <w:t>beträgt insgesamt</w:t>
      </w:r>
      <w:r w:rsidR="005636A9">
        <w:t xml:space="preserve"> 3 Halbjahresnoten. Diese unterteilen sich in jeweils eine Halbjahresnote für:</w:t>
      </w:r>
    </w:p>
    <w:p w14:paraId="0EBF0D6B" w14:textId="77777777" w:rsidR="005636A9" w:rsidRDefault="005636A9" w:rsidP="00DA05A2"/>
    <w:p w14:paraId="527273EC" w14:textId="77777777" w:rsidR="005636A9" w:rsidRDefault="005C574D" w:rsidP="005636A9">
      <w:pPr>
        <w:numPr>
          <w:ilvl w:val="0"/>
          <w:numId w:val="3"/>
        </w:numPr>
      </w:pPr>
      <w:r>
        <w:t>Die Dokumentation/Anleitung,</w:t>
      </w:r>
    </w:p>
    <w:p w14:paraId="0BD60B77" w14:textId="77777777" w:rsidR="00EF7942" w:rsidRDefault="00EF7942" w:rsidP="005636A9">
      <w:pPr>
        <w:numPr>
          <w:ilvl w:val="0"/>
          <w:numId w:val="3"/>
        </w:numPr>
      </w:pPr>
      <w:r>
        <w:t>Die Präsentation des fertigen Softwareproduktes und</w:t>
      </w:r>
    </w:p>
    <w:p w14:paraId="2D8288D5" w14:textId="77777777" w:rsidR="00EF7942" w:rsidRDefault="00EF7942" w:rsidP="005636A9">
      <w:pPr>
        <w:numPr>
          <w:ilvl w:val="0"/>
          <w:numId w:val="3"/>
        </w:numPr>
      </w:pPr>
      <w:r>
        <w:t>Da</w:t>
      </w:r>
      <w:r w:rsidR="005C574D">
        <w:t>s fertige Softwareprodukt</w:t>
      </w:r>
    </w:p>
    <w:p w14:paraId="03C81A7D" w14:textId="77777777" w:rsidR="005636A9" w:rsidRDefault="005636A9" w:rsidP="00DA05A2"/>
    <w:p w14:paraId="2EACEF59" w14:textId="77777777" w:rsidR="00DA05A2" w:rsidRDefault="00DA05A2" w:rsidP="00DA05A2"/>
    <w:p w14:paraId="3B66FD2D" w14:textId="77777777" w:rsidR="00DA05A2" w:rsidRDefault="00EF7942" w:rsidP="00DA05A2">
      <w:pPr>
        <w:ind w:left="2124" w:firstLine="708"/>
        <w:rPr>
          <w:b/>
        </w:rPr>
      </w:pPr>
      <w:r>
        <w:rPr>
          <w:b/>
        </w:rPr>
        <w:t>§ 9</w:t>
      </w:r>
      <w:r w:rsidR="00DA05A2">
        <w:rPr>
          <w:b/>
        </w:rPr>
        <w:t xml:space="preserve"> Haftung</w:t>
      </w:r>
      <w:r>
        <w:rPr>
          <w:b/>
        </w:rPr>
        <w:t xml:space="preserve"> und Plagiate</w:t>
      </w:r>
    </w:p>
    <w:p w14:paraId="790B8B00" w14:textId="77777777" w:rsidR="00DA05A2" w:rsidRPr="00E61EB7" w:rsidRDefault="00DA05A2" w:rsidP="00DA05A2"/>
    <w:p w14:paraId="4AE06F2B" w14:textId="77777777" w:rsidR="00DA05A2" w:rsidRDefault="00EF7942" w:rsidP="00DA05A2">
      <w:pPr>
        <w:jc w:val="both"/>
      </w:pPr>
      <w:r>
        <w:t xml:space="preserve">Die Ersteller garantieren hiermit, dass Sie das Softwareprodukt selbst entwickelt haben und keine anderen als im Pflichtenheft angegebenen Hilfen beansprucht haben. Ein Verstoß gegen diese Vereinbarung wird durch das Vergeben von 0 Punkten für eine oder mehrere Halbjahresnoten geahndet.  </w:t>
      </w:r>
    </w:p>
    <w:p w14:paraId="16EB99FC" w14:textId="77777777" w:rsidR="00C26A91" w:rsidRDefault="00C26A91" w:rsidP="00DA05A2">
      <w:pPr>
        <w:jc w:val="both"/>
      </w:pPr>
    </w:p>
    <w:p w14:paraId="36614EB5" w14:textId="77777777" w:rsidR="009E20D1" w:rsidRDefault="009E20D1" w:rsidP="00DA05A2">
      <w:pPr>
        <w:jc w:val="both"/>
      </w:pPr>
    </w:p>
    <w:p w14:paraId="1EE3D6B3" w14:textId="77777777" w:rsidR="009E20D1" w:rsidRDefault="009E20D1" w:rsidP="00DA05A2">
      <w:pPr>
        <w:jc w:val="both"/>
      </w:pPr>
    </w:p>
    <w:p w14:paraId="7962D673" w14:textId="77777777" w:rsidR="009E20D1" w:rsidRDefault="009E20D1" w:rsidP="00DA05A2">
      <w:pPr>
        <w:jc w:val="both"/>
      </w:pPr>
    </w:p>
    <w:p w14:paraId="1F159B51" w14:textId="77777777" w:rsidR="00DA05A2" w:rsidRPr="00E61EB7" w:rsidRDefault="00DA05A2" w:rsidP="00DA05A2"/>
    <w:p w14:paraId="1AF42BF9" w14:textId="77777777" w:rsidR="00DA05A2" w:rsidRDefault="00DA05A2" w:rsidP="00DA05A2">
      <w:pPr>
        <w:ind w:left="2124" w:firstLine="708"/>
      </w:pPr>
      <w:r>
        <w:rPr>
          <w:b/>
        </w:rPr>
        <w:t>§ 1</w:t>
      </w:r>
      <w:r w:rsidR="00EF7942">
        <w:rPr>
          <w:b/>
        </w:rPr>
        <w:t>0</w:t>
      </w:r>
      <w:r>
        <w:rPr>
          <w:b/>
        </w:rPr>
        <w:t xml:space="preserve"> Schlussbestimmungen</w:t>
      </w:r>
    </w:p>
    <w:p w14:paraId="2447B61E" w14:textId="77777777" w:rsidR="00DA05A2" w:rsidRPr="00E61EB7" w:rsidRDefault="00DA05A2" w:rsidP="00DA05A2"/>
    <w:p w14:paraId="6E225B63" w14:textId="77777777" w:rsidR="00DA05A2" w:rsidRPr="000644F7" w:rsidRDefault="00DA05A2" w:rsidP="00DA05A2">
      <w:pPr>
        <w:jc w:val="both"/>
      </w:pPr>
      <w:r>
        <w:t>Vertragsänderungen oder Ergänzungen sind schriftlich festzuhalten.</w:t>
      </w:r>
      <w:r w:rsidRPr="005040BB">
        <w:t xml:space="preserve"> </w:t>
      </w:r>
      <w:r w:rsidRPr="000644F7">
        <w:t>Sollten einzelne Bestimmungen dieses Vertrages unwirksam sein, so wird dadurch die Wirksamkeit des Vertrags im Übrigen nicht berührt.</w:t>
      </w:r>
    </w:p>
    <w:p w14:paraId="3718D189" w14:textId="77777777" w:rsidR="00DA05A2" w:rsidRDefault="00DA05A2" w:rsidP="00DA05A2">
      <w:pPr>
        <w:jc w:val="both"/>
      </w:pPr>
    </w:p>
    <w:p w14:paraId="4E2B5640" w14:textId="77777777" w:rsidR="00DA05A2" w:rsidRDefault="00DA05A2" w:rsidP="00DA05A2">
      <w:pPr>
        <w:pStyle w:val="Fuzeile"/>
        <w:tabs>
          <w:tab w:val="clear" w:pos="4536"/>
          <w:tab w:val="clear" w:pos="9072"/>
        </w:tabs>
      </w:pPr>
    </w:p>
    <w:p w14:paraId="6F98BB26" w14:textId="77777777" w:rsidR="00CB71F9" w:rsidRPr="001E0C54" w:rsidRDefault="00CB71F9" w:rsidP="00CB71F9">
      <w:pPr>
        <w:jc w:val="both"/>
      </w:pPr>
    </w:p>
    <w:p w14:paraId="5150A235" w14:textId="122D665C" w:rsidR="00CB71F9" w:rsidRPr="001E0C54" w:rsidRDefault="00C57111" w:rsidP="00CB71F9">
      <w:pPr>
        <w:jc w:val="both"/>
      </w:pPr>
      <w:r>
        <w:t>09. Jan. 2025</w:t>
      </w:r>
    </w:p>
    <w:p w14:paraId="1D6B9968" w14:textId="77777777" w:rsidR="00CB71F9" w:rsidRPr="001E0C54" w:rsidRDefault="00CB71F9" w:rsidP="00CB71F9">
      <w:pPr>
        <w:jc w:val="both"/>
      </w:pPr>
      <w:r w:rsidRPr="001E0C54">
        <w:t>Ort, Datum</w:t>
      </w:r>
    </w:p>
    <w:p w14:paraId="43E8EF91" w14:textId="77777777" w:rsidR="00CB71F9" w:rsidRDefault="00CB71F9" w:rsidP="00CB71F9">
      <w:pPr>
        <w:jc w:val="both"/>
      </w:pPr>
    </w:p>
    <w:p w14:paraId="5A3B5DC6" w14:textId="77777777" w:rsidR="00EF7942" w:rsidRDefault="00EF7942" w:rsidP="00CB71F9">
      <w:pPr>
        <w:jc w:val="both"/>
      </w:pPr>
    </w:p>
    <w:p w14:paraId="32895570" w14:textId="77777777" w:rsidR="00EF7942" w:rsidRPr="001E0C54" w:rsidRDefault="00EF7942" w:rsidP="00EF7942">
      <w:pPr>
        <w:jc w:val="both"/>
      </w:pPr>
    </w:p>
    <w:p w14:paraId="599F81BA" w14:textId="77777777" w:rsidR="00EF7942" w:rsidRPr="001E0C54" w:rsidRDefault="00EF7942" w:rsidP="00EF7942">
      <w:pPr>
        <w:jc w:val="both"/>
      </w:pPr>
      <w:r w:rsidRPr="001E0C54">
        <w:t>………………………………………………………………………………………………………….</w:t>
      </w:r>
    </w:p>
    <w:p w14:paraId="5740A6D1" w14:textId="6900CB8F" w:rsidR="00EF7942" w:rsidRDefault="00EF7942" w:rsidP="00EF7942">
      <w:r w:rsidRPr="001E0C54">
        <w:t xml:space="preserve">Unterschrift </w:t>
      </w:r>
      <w:r w:rsidR="00C57111">
        <w:t>Paul Chappuzeau</w:t>
      </w:r>
    </w:p>
    <w:p w14:paraId="664C8F7E" w14:textId="77777777" w:rsidR="00EF7942" w:rsidRDefault="00EF7942" w:rsidP="00EF7942"/>
    <w:p w14:paraId="2229C05F" w14:textId="77777777" w:rsidR="00EF7942" w:rsidRPr="001E0C54" w:rsidRDefault="00EF7942" w:rsidP="00EF7942">
      <w:pPr>
        <w:jc w:val="both"/>
      </w:pPr>
      <w:r w:rsidRPr="001E0C54">
        <w:t>………………………………………………………………………………………………………….</w:t>
      </w:r>
    </w:p>
    <w:p w14:paraId="36C5D00F" w14:textId="254F2146" w:rsidR="00EF7942" w:rsidRDefault="00EF7942" w:rsidP="00EF7942">
      <w:r w:rsidRPr="001E0C54">
        <w:t xml:space="preserve">Unterschrift </w:t>
      </w:r>
      <w:r w:rsidR="00C57111">
        <w:t>Salem Nazi</w:t>
      </w:r>
    </w:p>
    <w:p w14:paraId="5DCB973B" w14:textId="77777777" w:rsidR="00EF7942" w:rsidRDefault="00EF7942" w:rsidP="00EF7942"/>
    <w:p w14:paraId="66758CB8" w14:textId="77777777" w:rsidR="00EF7942" w:rsidRPr="001E0C54" w:rsidRDefault="00EF7942" w:rsidP="00EF7942">
      <w:pPr>
        <w:jc w:val="both"/>
      </w:pPr>
      <w:r w:rsidRPr="001E0C54">
        <w:t>………………………………………………………………………………………………………….</w:t>
      </w:r>
    </w:p>
    <w:p w14:paraId="46A46A53" w14:textId="12F50AD9" w:rsidR="00EF7942" w:rsidRDefault="00EF7942" w:rsidP="00EF7942">
      <w:pPr>
        <w:jc w:val="both"/>
      </w:pPr>
      <w:r w:rsidRPr="001E0C54">
        <w:t>Unterschrift</w:t>
      </w:r>
      <w:r w:rsidR="00C57111">
        <w:t xml:space="preserve"> Jan Jan</w:t>
      </w:r>
      <w:r w:rsidRPr="001E0C54">
        <w:tab/>
      </w:r>
      <w:r w:rsidRPr="001E0C54">
        <w:tab/>
      </w:r>
      <w:r w:rsidRPr="001E0C54">
        <w:tab/>
      </w:r>
      <w:r>
        <w:tab/>
      </w:r>
      <w:r w:rsidRPr="001E0C54">
        <w:t xml:space="preserve">Unterschrift </w:t>
      </w:r>
      <w:r w:rsidR="00C57111">
        <w:t>Schulz</w:t>
      </w:r>
    </w:p>
    <w:p w14:paraId="2C8FD92E" w14:textId="77777777" w:rsidR="00EF7942" w:rsidRPr="00EF7942" w:rsidRDefault="00EF7942" w:rsidP="00EF7942"/>
    <w:sectPr w:rsidR="00EF7942" w:rsidRPr="00EF7942">
      <w:pgSz w:w="11906" w:h="16838"/>
      <w:pgMar w:top="964" w:right="1021" w:bottom="833" w:left="1814" w:header="720" w:footer="85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BCB469" w14:textId="77777777" w:rsidR="000E4EB3" w:rsidRDefault="000E4EB3">
      <w:r>
        <w:separator/>
      </w:r>
    </w:p>
  </w:endnote>
  <w:endnote w:type="continuationSeparator" w:id="0">
    <w:p w14:paraId="0C60AC09" w14:textId="77777777" w:rsidR="000E4EB3" w:rsidRDefault="000E4E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CB750" w14:textId="77777777" w:rsidR="000E4EB3" w:rsidRDefault="000E4EB3">
      <w:r>
        <w:separator/>
      </w:r>
    </w:p>
  </w:footnote>
  <w:footnote w:type="continuationSeparator" w:id="0">
    <w:p w14:paraId="245CF06B" w14:textId="77777777" w:rsidR="000E4EB3" w:rsidRDefault="000E4E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890E9B"/>
    <w:multiLevelType w:val="hybridMultilevel"/>
    <w:tmpl w:val="E50E0C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32014A0"/>
    <w:multiLevelType w:val="hybridMultilevel"/>
    <w:tmpl w:val="0574AC42"/>
    <w:lvl w:ilvl="0" w:tplc="947CDE42">
      <w:numFmt w:val="bullet"/>
      <w:lvlText w:val="-"/>
      <w:lvlJc w:val="left"/>
      <w:pPr>
        <w:ind w:left="1065" w:hanging="360"/>
      </w:pPr>
      <w:rPr>
        <w:rFonts w:ascii="Arial" w:eastAsia="Times New Roman" w:hAnsi="Arial" w:cs="Arial"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2" w15:restartNumberingAfterBreak="0">
    <w:nsid w:val="61BB7F49"/>
    <w:multiLevelType w:val="hybridMultilevel"/>
    <w:tmpl w:val="F362960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38355BE"/>
    <w:multiLevelType w:val="hybridMultilevel"/>
    <w:tmpl w:val="C67E8050"/>
    <w:lvl w:ilvl="0" w:tplc="8F5EB574">
      <w:numFmt w:val="bullet"/>
      <w:lvlText w:val="-"/>
      <w:lvlJc w:val="left"/>
      <w:pPr>
        <w:ind w:left="1080" w:hanging="360"/>
      </w:pPr>
      <w:rPr>
        <w:rFonts w:ascii="Arial" w:eastAsia="Times New Roman"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795924E4"/>
    <w:multiLevelType w:val="hybridMultilevel"/>
    <w:tmpl w:val="011851E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AF1"/>
    <w:rsid w:val="000112DB"/>
    <w:rsid w:val="00014BFB"/>
    <w:rsid w:val="00030A68"/>
    <w:rsid w:val="000459BF"/>
    <w:rsid w:val="000834FA"/>
    <w:rsid w:val="00086F57"/>
    <w:rsid w:val="000D195E"/>
    <w:rsid w:val="000E4EB3"/>
    <w:rsid w:val="000F20B5"/>
    <w:rsid w:val="0011284E"/>
    <w:rsid w:val="00113D7B"/>
    <w:rsid w:val="00136734"/>
    <w:rsid w:val="001535E9"/>
    <w:rsid w:val="00153B0E"/>
    <w:rsid w:val="0016349B"/>
    <w:rsid w:val="00166F6B"/>
    <w:rsid w:val="00190B1A"/>
    <w:rsid w:val="00201FD1"/>
    <w:rsid w:val="002237C2"/>
    <w:rsid w:val="002656D6"/>
    <w:rsid w:val="002676F9"/>
    <w:rsid w:val="0027669E"/>
    <w:rsid w:val="0028579C"/>
    <w:rsid w:val="002C0749"/>
    <w:rsid w:val="002C3D04"/>
    <w:rsid w:val="002F2E82"/>
    <w:rsid w:val="0035241F"/>
    <w:rsid w:val="00373C67"/>
    <w:rsid w:val="00375186"/>
    <w:rsid w:val="00391D4F"/>
    <w:rsid w:val="00400010"/>
    <w:rsid w:val="004310A4"/>
    <w:rsid w:val="0044373A"/>
    <w:rsid w:val="00446658"/>
    <w:rsid w:val="004B0C81"/>
    <w:rsid w:val="004B1AF9"/>
    <w:rsid w:val="004B293A"/>
    <w:rsid w:val="004B502C"/>
    <w:rsid w:val="004C7CC9"/>
    <w:rsid w:val="00526CB3"/>
    <w:rsid w:val="005636A9"/>
    <w:rsid w:val="00597FCB"/>
    <w:rsid w:val="005C574D"/>
    <w:rsid w:val="005D41B2"/>
    <w:rsid w:val="005D6B25"/>
    <w:rsid w:val="00617536"/>
    <w:rsid w:val="0065200E"/>
    <w:rsid w:val="00676133"/>
    <w:rsid w:val="006D2328"/>
    <w:rsid w:val="006D32EB"/>
    <w:rsid w:val="007038AA"/>
    <w:rsid w:val="007417CB"/>
    <w:rsid w:val="00782FB8"/>
    <w:rsid w:val="0078772A"/>
    <w:rsid w:val="007C2E0C"/>
    <w:rsid w:val="008158B0"/>
    <w:rsid w:val="00816AB5"/>
    <w:rsid w:val="00836A17"/>
    <w:rsid w:val="0084046D"/>
    <w:rsid w:val="0084229C"/>
    <w:rsid w:val="00854F9B"/>
    <w:rsid w:val="008D5AF9"/>
    <w:rsid w:val="008F7BCF"/>
    <w:rsid w:val="0090015C"/>
    <w:rsid w:val="00902FB8"/>
    <w:rsid w:val="00946605"/>
    <w:rsid w:val="00976663"/>
    <w:rsid w:val="00977CF5"/>
    <w:rsid w:val="009802B0"/>
    <w:rsid w:val="009C6BCD"/>
    <w:rsid w:val="009D08BE"/>
    <w:rsid w:val="009D1DD0"/>
    <w:rsid w:val="009E20D1"/>
    <w:rsid w:val="00A16A4F"/>
    <w:rsid w:val="00A23525"/>
    <w:rsid w:val="00A46A51"/>
    <w:rsid w:val="00A67AF1"/>
    <w:rsid w:val="00A727F5"/>
    <w:rsid w:val="00A73F1D"/>
    <w:rsid w:val="00A80F49"/>
    <w:rsid w:val="00AC0D12"/>
    <w:rsid w:val="00B025C0"/>
    <w:rsid w:val="00B03F05"/>
    <w:rsid w:val="00B1299B"/>
    <w:rsid w:val="00B2496F"/>
    <w:rsid w:val="00B3618A"/>
    <w:rsid w:val="00B75D64"/>
    <w:rsid w:val="00BC2ED0"/>
    <w:rsid w:val="00BE65D1"/>
    <w:rsid w:val="00C04092"/>
    <w:rsid w:val="00C06532"/>
    <w:rsid w:val="00C15D83"/>
    <w:rsid w:val="00C26A91"/>
    <w:rsid w:val="00C4181B"/>
    <w:rsid w:val="00C543B4"/>
    <w:rsid w:val="00C57111"/>
    <w:rsid w:val="00C82183"/>
    <w:rsid w:val="00CB71F9"/>
    <w:rsid w:val="00CD0764"/>
    <w:rsid w:val="00CD4E48"/>
    <w:rsid w:val="00D665F3"/>
    <w:rsid w:val="00D74549"/>
    <w:rsid w:val="00DA05A2"/>
    <w:rsid w:val="00DA4B22"/>
    <w:rsid w:val="00DC1D49"/>
    <w:rsid w:val="00DD06E0"/>
    <w:rsid w:val="00DD4B22"/>
    <w:rsid w:val="00E14FD5"/>
    <w:rsid w:val="00E21725"/>
    <w:rsid w:val="00E66121"/>
    <w:rsid w:val="00E836FA"/>
    <w:rsid w:val="00EC3795"/>
    <w:rsid w:val="00EF7942"/>
    <w:rsid w:val="00F02670"/>
    <w:rsid w:val="00F22C39"/>
    <w:rsid w:val="00F27F2F"/>
    <w:rsid w:val="00FB2D28"/>
    <w:rsid w:val="00FE620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07FFF2"/>
  <w15:chartTrackingRefBased/>
  <w15:docId w15:val="{23F994E4-15FF-4375-BC79-46143AE7C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ascii="Arial" w:hAnsi="Arial"/>
      <w:sz w:val="22"/>
    </w:rPr>
  </w:style>
  <w:style w:type="paragraph" w:styleId="berschrift1">
    <w:name w:val="heading 1"/>
    <w:basedOn w:val="Standard"/>
    <w:next w:val="Standard"/>
    <w:link w:val="berschrift1Zchn"/>
    <w:qFormat/>
    <w:pPr>
      <w:keepNext/>
      <w:jc w:val="right"/>
      <w:outlineLvl w:val="0"/>
    </w:pPr>
    <w:rPr>
      <w:b/>
      <w:sz w:val="28"/>
    </w:rPr>
  </w:style>
  <w:style w:type="paragraph" w:styleId="berschrift2">
    <w:name w:val="heading 2"/>
    <w:basedOn w:val="Standard"/>
    <w:next w:val="Standard"/>
    <w:qFormat/>
    <w:pPr>
      <w:keepNext/>
      <w:jc w:val="center"/>
      <w:outlineLvl w:val="1"/>
    </w:pPr>
    <w:rPr>
      <w:b/>
      <w:sz w:val="96"/>
    </w:rPr>
  </w:style>
  <w:style w:type="paragraph" w:styleId="berschrift3">
    <w:name w:val="heading 3"/>
    <w:basedOn w:val="Standard"/>
    <w:next w:val="Standard"/>
    <w:qFormat/>
    <w:pPr>
      <w:keepNext/>
      <w:outlineLvl w:val="2"/>
    </w:pPr>
    <w:rPr>
      <w:b/>
      <w:sz w:val="28"/>
    </w:rPr>
  </w:style>
  <w:style w:type="paragraph" w:styleId="berschrift4">
    <w:name w:val="heading 4"/>
    <w:basedOn w:val="Standard"/>
    <w:next w:val="Standard"/>
    <w:link w:val="berschrift4Zchn"/>
    <w:uiPriority w:val="9"/>
    <w:unhideWhenUsed/>
    <w:qFormat/>
    <w:rsid w:val="00DA05A2"/>
    <w:pPr>
      <w:keepNext/>
      <w:spacing w:before="240" w:after="60"/>
      <w:outlineLvl w:val="3"/>
    </w:pPr>
    <w:rPr>
      <w:rFonts w:ascii="Calibri" w:hAnsi="Calibri"/>
      <w:b/>
      <w:bCs/>
      <w:sz w:val="28"/>
      <w:szCs w:val="28"/>
    </w:rPr>
  </w:style>
  <w:style w:type="paragraph" w:styleId="berschrift5">
    <w:name w:val="heading 5"/>
    <w:basedOn w:val="Standard"/>
    <w:next w:val="Standard"/>
    <w:qFormat/>
    <w:pPr>
      <w:keepNext/>
      <w:outlineLvl w:val="4"/>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Textkrper3">
    <w:name w:val="Body Text 3"/>
    <w:basedOn w:val="Standard"/>
    <w:pPr>
      <w:spacing w:line="360" w:lineRule="auto"/>
      <w:jc w:val="both"/>
    </w:pPr>
    <w:rPr>
      <w:sz w:val="20"/>
    </w:rPr>
  </w:style>
  <w:style w:type="paragraph" w:styleId="Textkrper">
    <w:name w:val="Body Text"/>
    <w:basedOn w:val="Standard"/>
    <w:pPr>
      <w:spacing w:line="360" w:lineRule="auto"/>
    </w:pPr>
    <w:rPr>
      <w:i/>
    </w:rPr>
  </w:style>
  <w:style w:type="character" w:styleId="Seitenzahl">
    <w:name w:val="page number"/>
    <w:basedOn w:val="Absatz-Standardschriftart"/>
  </w:style>
  <w:style w:type="paragraph" w:customStyle="1" w:styleId="Textkrper21">
    <w:name w:val="Textkörper 21"/>
    <w:basedOn w:val="Standard"/>
    <w:pPr>
      <w:spacing w:line="360" w:lineRule="auto"/>
      <w:ind w:left="284"/>
      <w:jc w:val="both"/>
    </w:pPr>
    <w:rPr>
      <w:sz w:val="24"/>
    </w:rPr>
  </w:style>
  <w:style w:type="paragraph" w:styleId="Textkrper2">
    <w:name w:val="Body Text 2"/>
    <w:basedOn w:val="Standard"/>
    <w:pPr>
      <w:spacing w:line="360" w:lineRule="auto"/>
    </w:pPr>
  </w:style>
  <w:style w:type="paragraph" w:styleId="Funotentext">
    <w:name w:val="footnote text"/>
    <w:basedOn w:val="Standard"/>
    <w:semiHidden/>
    <w:rPr>
      <w:sz w:val="20"/>
    </w:rPr>
  </w:style>
  <w:style w:type="character" w:styleId="Hyperlink">
    <w:name w:val="Hyperlink"/>
    <w:rPr>
      <w:color w:val="0000FF"/>
      <w:u w:val="single"/>
    </w:rPr>
  </w:style>
  <w:style w:type="paragraph" w:styleId="Textkrper-Zeileneinzug">
    <w:name w:val="Body Text Indent"/>
    <w:basedOn w:val="Standard"/>
    <w:pPr>
      <w:ind w:left="360"/>
    </w:pPr>
  </w:style>
  <w:style w:type="character" w:customStyle="1" w:styleId="BesuchterHyperlink">
    <w:name w:val="BesuchterHyperlink"/>
    <w:rsid w:val="00400010"/>
    <w:rPr>
      <w:color w:val="800080"/>
      <w:u w:val="single"/>
    </w:rPr>
  </w:style>
  <w:style w:type="character" w:customStyle="1" w:styleId="berschrift1Zchn">
    <w:name w:val="Überschrift 1 Zchn"/>
    <w:link w:val="berschrift1"/>
    <w:rsid w:val="00BE65D1"/>
    <w:rPr>
      <w:rFonts w:ascii="Arial" w:hAnsi="Arial"/>
      <w:b/>
      <w:sz w:val="28"/>
    </w:rPr>
  </w:style>
  <w:style w:type="character" w:customStyle="1" w:styleId="berschrift4Zchn">
    <w:name w:val="Überschrift 4 Zchn"/>
    <w:link w:val="berschrift4"/>
    <w:uiPriority w:val="9"/>
    <w:rsid w:val="00DA05A2"/>
    <w:rPr>
      <w:rFonts w:ascii="Calibri" w:hAnsi="Calibri"/>
      <w:b/>
      <w:bCs/>
      <w:sz w:val="28"/>
      <w:szCs w:val="28"/>
    </w:rPr>
  </w:style>
  <w:style w:type="paragraph" w:styleId="Sprechblasentext">
    <w:name w:val="Balloon Text"/>
    <w:basedOn w:val="Standard"/>
    <w:link w:val="SprechblasentextZchn"/>
    <w:uiPriority w:val="99"/>
    <w:semiHidden/>
    <w:unhideWhenUsed/>
    <w:rsid w:val="00F02670"/>
    <w:rPr>
      <w:rFonts w:ascii="Tahoma" w:hAnsi="Tahoma" w:cs="Tahoma"/>
      <w:sz w:val="16"/>
      <w:szCs w:val="16"/>
    </w:rPr>
  </w:style>
  <w:style w:type="character" w:customStyle="1" w:styleId="SprechblasentextZchn">
    <w:name w:val="Sprechblasentext Zchn"/>
    <w:link w:val="Sprechblasentext"/>
    <w:uiPriority w:val="99"/>
    <w:semiHidden/>
    <w:rsid w:val="00F02670"/>
    <w:rPr>
      <w:rFonts w:ascii="Tahoma" w:hAnsi="Tahoma" w:cs="Tahoma"/>
      <w:sz w:val="16"/>
      <w:szCs w:val="16"/>
    </w:rPr>
  </w:style>
  <w:style w:type="paragraph" w:styleId="Listenabsatz">
    <w:name w:val="List Paragraph"/>
    <w:basedOn w:val="Standard"/>
    <w:uiPriority w:val="34"/>
    <w:qFormat/>
    <w:rsid w:val="00B129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www.einsteingymnasium-potsdam.de/images/Bilder/header.pn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Mustervertr&#228;ge\Mustervertrag_blanko.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Mustervertrag_blanko.dot</Template>
  <TotalTime>0</TotalTime>
  <Pages>3</Pages>
  <Words>467</Words>
  <Characters>3494</Characters>
  <Application>Microsoft Office Word</Application>
  <DocSecurity>0</DocSecurity>
  <Lines>29</Lines>
  <Paragraphs>7</Paragraphs>
  <ScaleCrop>false</ScaleCrop>
  <HeadingPairs>
    <vt:vector size="2" baseType="variant">
      <vt:variant>
        <vt:lpstr>Titel</vt:lpstr>
      </vt:variant>
      <vt:variant>
        <vt:i4>1</vt:i4>
      </vt:variant>
    </vt:vector>
  </HeadingPairs>
  <TitlesOfParts>
    <vt:vector size="1" baseType="lpstr">
      <vt:lpstr> </vt:lpstr>
    </vt:vector>
  </TitlesOfParts>
  <Company/>
  <LinksUpToDate>false</LinksUpToDate>
  <CharactersWithSpaces>3954</CharactersWithSpaces>
  <SharedDoc>false</SharedDoc>
  <HLinks>
    <vt:vector size="6" baseType="variant">
      <vt:variant>
        <vt:i4>5046362</vt:i4>
      </vt:variant>
      <vt:variant>
        <vt:i4>-1</vt:i4>
      </vt:variant>
      <vt:variant>
        <vt:i4>1026</vt:i4>
      </vt:variant>
      <vt:variant>
        <vt:i4>1</vt:i4>
      </vt:variant>
      <vt:variant>
        <vt:lpwstr>http://www.einsteingymnasium-potsdam.de/images/Bilder/header.png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Petra Faßbinder</dc:creator>
  <cp:keywords/>
  <cp:lastModifiedBy>Chappuzeau Paul Conrad</cp:lastModifiedBy>
  <cp:revision>2</cp:revision>
  <cp:lastPrinted>2016-06-21T08:33:00Z</cp:lastPrinted>
  <dcterms:created xsi:type="dcterms:W3CDTF">2025-01-09T12:10:00Z</dcterms:created>
  <dcterms:modified xsi:type="dcterms:W3CDTF">2025-01-09T12:10:00Z</dcterms:modified>
</cp:coreProperties>
</file>